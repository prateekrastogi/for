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4A2286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CC64C" wp14:editId="4C205508">
                <wp:simplePos x="0" y="0"/>
                <wp:positionH relativeFrom="column">
                  <wp:posOffset>76200</wp:posOffset>
                </wp:positionH>
                <wp:positionV relativeFrom="margin">
                  <wp:posOffset>98</wp:posOffset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4AD6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1883D" wp14:editId="2B84895E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0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2460E0" w:rsidRPr="003D582D" w:rsidRDefault="002460E0" w:rsidP="002460E0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6A2B5" wp14:editId="2BECBF24">
                <wp:simplePos x="0" y="0"/>
                <wp:positionH relativeFrom="margin">
                  <wp:align>center</wp:align>
                </wp:positionH>
                <wp:positionV relativeFrom="paragraph">
                  <wp:posOffset>120992</wp:posOffset>
                </wp:positionV>
                <wp:extent cx="7179700" cy="0"/>
                <wp:effectExtent l="38100" t="38100" r="254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797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8C312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55pt" to="565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" strokecolor="#2f5897 [3215]" strokeweight="5.25pt">
                <w10:wrap anchorx="margin"/>
              </v:line>
            </w:pict>
          </mc:Fallback>
        </mc:AlternateContent>
      </w:r>
      <w:r w:rsidRPr="003D582D">
        <w:rPr>
          <w:sz w:val="32"/>
          <w:szCs w:val="32"/>
        </w:rPr>
        <w:t>Education</w:t>
      </w:r>
    </w:p>
    <w:p w:rsidR="002460E0" w:rsidRDefault="002460E0" w:rsidP="002460E0">
      <w:pPr>
        <w:pStyle w:val="BulletPoints"/>
        <w:numPr>
          <w:ilvl w:val="0"/>
          <w:numId w:val="0"/>
        </w:numPr>
        <w:rPr>
          <w:b/>
          <w:sz w:val="24"/>
          <w:szCs w:val="24"/>
        </w:rPr>
      </w:pPr>
      <w:r>
        <w:t xml:space="preserve">        </w:t>
      </w:r>
      <w:r w:rsidRPr="00EA3216">
        <w:rPr>
          <w:b/>
          <w:sz w:val="24"/>
          <w:szCs w:val="24"/>
        </w:rPr>
        <w:t xml:space="preserve">Present:- </w:t>
      </w:r>
      <w:bookmarkStart w:id="0" w:name="_GoBack"/>
      <w:bookmarkEnd w:id="0"/>
    </w:p>
    <w:p w:rsidR="002460E0" w:rsidRPr="00E246C2" w:rsidRDefault="002460E0" w:rsidP="002460E0">
      <w:pPr>
        <w:pStyle w:val="BulletPoints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Pursuing B.Tech in Computer Science and Engineering in IIT Guwahati.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1567">
        <w:rPr>
          <w:b/>
          <w:sz w:val="24"/>
          <w:szCs w:val="24"/>
        </w:rPr>
        <w:t>CGPA</w:t>
      </w:r>
      <w:r>
        <w:rPr>
          <w:sz w:val="24"/>
          <w:szCs w:val="24"/>
        </w:rPr>
        <w:tab/>
      </w:r>
      <w:r w:rsidRPr="00E246C2">
        <w:rPr>
          <w:b/>
          <w:sz w:val="24"/>
          <w:szCs w:val="24"/>
        </w:rPr>
        <w:t>6.03/10</w:t>
      </w:r>
    </w:p>
    <w:p w:rsidR="002460E0" w:rsidRDefault="002460E0" w:rsidP="002460E0">
      <w:pPr>
        <w:pStyle w:val="BulletPoints"/>
        <w:numPr>
          <w:ilvl w:val="0"/>
          <w:numId w:val="0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Higher Secondary:-</w:t>
      </w:r>
    </w:p>
    <w:p w:rsidR="002460E0" w:rsidRPr="00B0515C" w:rsidRDefault="002460E0" w:rsidP="002460E0">
      <w:pPr>
        <w:pStyle w:val="BulletPoints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Completed higher Secondary education in 2009.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0A53">
        <w:rPr>
          <w:b/>
          <w:sz w:val="24"/>
          <w:szCs w:val="24"/>
        </w:rPr>
        <w:t>Percentage</w:t>
      </w:r>
      <w:r>
        <w:rPr>
          <w:sz w:val="24"/>
          <w:szCs w:val="24"/>
        </w:rPr>
        <w:tab/>
      </w:r>
      <w:r w:rsidRPr="00E246C2">
        <w:rPr>
          <w:b/>
          <w:sz w:val="24"/>
          <w:szCs w:val="24"/>
        </w:rPr>
        <w:t>73.6/100</w:t>
      </w:r>
    </w:p>
    <w:p w:rsidR="002460E0" w:rsidRDefault="002460E0" w:rsidP="002460E0">
      <w:pPr>
        <w:pStyle w:val="BulletPoints"/>
        <w:numPr>
          <w:ilvl w:val="0"/>
          <w:numId w:val="0"/>
        </w:numPr>
        <w:ind w:left="360"/>
        <w:rPr>
          <w:b/>
          <w:sz w:val="24"/>
          <w:szCs w:val="24"/>
        </w:rPr>
      </w:pPr>
      <w:r w:rsidRPr="00E246C2">
        <w:rPr>
          <w:b/>
          <w:sz w:val="24"/>
          <w:szCs w:val="24"/>
        </w:rPr>
        <w:t>High School:-</w:t>
      </w:r>
    </w:p>
    <w:p w:rsidR="00AD402F" w:rsidRPr="002460E0" w:rsidRDefault="002460E0" w:rsidP="002460E0">
      <w:pPr>
        <w:pStyle w:val="BulletPoints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Finished high school in 2007.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0A53">
        <w:rPr>
          <w:b/>
          <w:sz w:val="24"/>
          <w:szCs w:val="24"/>
        </w:rPr>
        <w:t>Percentage</w:t>
      </w:r>
      <w:r>
        <w:rPr>
          <w:sz w:val="24"/>
          <w:szCs w:val="24"/>
        </w:rPr>
        <w:tab/>
      </w:r>
      <w:r w:rsidRPr="00EE3CFD">
        <w:rPr>
          <w:b/>
          <w:sz w:val="24"/>
          <w:szCs w:val="24"/>
        </w:rPr>
        <w:t>84/100</w:t>
      </w:r>
      <w:r w:rsidR="008E5FE7" w:rsidRPr="002460E0">
        <w:rPr>
          <w:sz w:val="24"/>
          <w:szCs w:val="24"/>
        </w:rPr>
        <w:t xml:space="preserve">  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8B744D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Random Processes</w:t>
      </w:r>
      <w:r w:rsidR="008E5FE7">
        <w:rPr>
          <w:sz w:val="24"/>
          <w:szCs w:val="24"/>
        </w:rPr>
        <w:t xml:space="preserve"> </w:t>
      </w:r>
      <w:r w:rsidR="006057E4">
        <w:rPr>
          <w:sz w:val="24"/>
          <w:szCs w:val="24"/>
        </w:rPr>
        <w:t>and</w:t>
      </w:r>
      <w:r>
        <w:rPr>
          <w:sz w:val="24"/>
          <w:szCs w:val="24"/>
        </w:rPr>
        <w:t xml:space="preserve"> Optimization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5869DA">
        <w:rPr>
          <w:rFonts w:eastAsia="MS Mincho"/>
          <w:b w:val="0"/>
          <w:sz w:val="24"/>
          <w:szCs w:val="24"/>
        </w:rPr>
        <w:t>,</w:t>
      </w:r>
      <w:r w:rsidR="00F57808">
        <w:rPr>
          <w:rFonts w:eastAsia="MS Mincho"/>
          <w:b w:val="0"/>
          <w:sz w:val="24"/>
          <w:szCs w:val="24"/>
        </w:rPr>
        <w:t xml:space="preserve"> </w:t>
      </w:r>
      <w:r w:rsidR="005869DA">
        <w:rPr>
          <w:rFonts w:eastAsia="MS Mincho"/>
          <w:b w:val="0"/>
          <w:sz w:val="24"/>
          <w:szCs w:val="24"/>
        </w:rPr>
        <w:t xml:space="preserve">and </w:t>
      </w:r>
      <w:r w:rsidR="00F57808">
        <w:rPr>
          <w:rFonts w:eastAsia="MS Mincho"/>
          <w:b w:val="0"/>
          <w:sz w:val="24"/>
          <w:szCs w:val="24"/>
        </w:rPr>
        <w:t>MATLAB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206634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796452" w:rsidRPr="004946D9">
        <w:rPr>
          <w:rFonts w:eastAsia="MS Mincho"/>
          <w:b w:val="0"/>
          <w:sz w:val="24"/>
          <w:szCs w:val="24"/>
        </w:rPr>
        <w:t>Microsoft Office</w:t>
      </w:r>
      <w:r w:rsidR="00796452">
        <w:rPr>
          <w:rFonts w:eastAsia="MS Mincho"/>
          <w:b w:val="0"/>
          <w:sz w:val="24"/>
          <w:szCs w:val="24"/>
        </w:rPr>
        <w:t xml:space="preserve">, </w:t>
      </w:r>
      <w:r w:rsidR="008E5FE7">
        <w:rPr>
          <w:rFonts w:eastAsia="MS Mincho"/>
          <w:b w:val="0"/>
          <w:sz w:val="24"/>
          <w:szCs w:val="24"/>
        </w:rPr>
        <w:t>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W</w:t>
      </w:r>
      <w:r w:rsidR="004F7591">
        <w:rPr>
          <w:rFonts w:eastAsia="MS Mincho"/>
          <w:b w:val="0"/>
          <w:sz w:val="24"/>
          <w:szCs w:val="24"/>
        </w:rPr>
        <w:t>get,</w:t>
      </w:r>
      <w:r w:rsidR="00D24924" w:rsidRPr="004946D9">
        <w:rPr>
          <w:rFonts w:eastAsia="MS Mincho"/>
          <w:b w:val="0"/>
          <w:sz w:val="24"/>
          <w:szCs w:val="24"/>
        </w:rPr>
        <w:t xml:space="preserve"> a</w:t>
      </w:r>
      <w:r w:rsidR="008E5FE7" w:rsidRPr="004946D9">
        <w:rPr>
          <w:rFonts w:eastAsia="MS Mincho"/>
          <w:b w:val="0"/>
          <w:sz w:val="24"/>
          <w:szCs w:val="24"/>
        </w:rPr>
        <w:t xml:space="preserve">nd </w:t>
      </w:r>
      <w:r w:rsidR="006B47E6" w:rsidRPr="004946D9">
        <w:rPr>
          <w:rFonts w:eastAsia="MS Mincho"/>
          <w:b w:val="0"/>
          <w:sz w:val="24"/>
          <w:szCs w:val="24"/>
        </w:rPr>
        <w:t>UML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98707A" w:rsidRPr="00FA223D" w:rsidRDefault="0098707A" w:rsidP="0098707A">
      <w:pPr>
        <w:pStyle w:val="ResumeHeadings"/>
        <w:rPr>
          <w:rFonts w:eastAsia="MS Mincho"/>
          <w:sz w:val="32"/>
          <w:szCs w:val="32"/>
        </w:rPr>
      </w:pPr>
      <w:r w:rsidRPr="00296254">
        <w:rPr>
          <w:rFonts w:eastAsia="MS Mincho"/>
          <w:sz w:val="32"/>
          <w:szCs w:val="32"/>
        </w:rPr>
        <w:t>Relevant</w:t>
      </w:r>
      <w:r>
        <w:rPr>
          <w:sz w:val="32"/>
          <w:szCs w:val="32"/>
        </w:rPr>
        <w:t xml:space="preserve"> </w:t>
      </w:r>
      <w:r w:rsidRPr="00863BC0">
        <w:rPr>
          <w:rFonts w:eastAsia="MS Mincho"/>
          <w:sz w:val="32"/>
          <w:szCs w:val="32"/>
        </w:rPr>
        <w:t>Projects</w:t>
      </w:r>
    </w:p>
    <w:p w:rsidR="0098707A" w:rsidRPr="00020073" w:rsidRDefault="0098707A" w:rsidP="0098707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98707A" w:rsidRDefault="0098707A" w:rsidP="0098707A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 a multithreaded WPF desktop application targeting .NET 4.0 client profile in C#</w:t>
      </w:r>
      <w:r w:rsidRPr="00C944D8">
        <w:rPr>
          <w:rFonts w:eastAsia="MS Mincho"/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The installer is available for download at:-</w:t>
      </w:r>
    </w:p>
    <w:p w:rsidR="0098707A" w:rsidRDefault="00B04096" w:rsidP="0098707A">
      <w:pPr>
        <w:pStyle w:val="JobTitlebold"/>
        <w:ind w:left="1080"/>
        <w:rPr>
          <w:rStyle w:val="Hyperlink"/>
          <w:rFonts w:eastAsia="MS Mincho"/>
          <w:color w:val="63891F" w:themeColor="accent5"/>
          <w:sz w:val="24"/>
          <w:szCs w:val="24"/>
        </w:rPr>
      </w:pPr>
      <w:hyperlink r:id="rId11" w:history="1">
        <w:r w:rsidR="0098707A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98707A" w:rsidRDefault="0098707A" w:rsidP="0098707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E21777">
        <w:rPr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A9C3D" wp14:editId="2EC8BB16">
                <wp:simplePos x="0" y="0"/>
                <wp:positionH relativeFrom="column">
                  <wp:posOffset>99646</wp:posOffset>
                </wp:positionH>
                <wp:positionV relativeFrom="margin">
                  <wp:posOffset>-138772</wp:posOffset>
                </wp:positionV>
                <wp:extent cx="0" cy="9020908"/>
                <wp:effectExtent l="38100" t="0" r="38100" b="4699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0908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FD9D1"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from="7.85pt,-10.95pt" to="7.85pt,6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" strokecolor="#2f5897 [3215]" strokeweight="5.25pt">
                <w10:wrap anchory="margin"/>
              </v:line>
            </w:pict>
          </mc:Fallback>
        </mc:AlternateContent>
      </w:r>
      <w:r>
        <w:rPr>
          <w:rFonts w:eastAsia="MS Mincho"/>
          <w:sz w:val="24"/>
          <w:szCs w:val="24"/>
        </w:rPr>
        <w:t>Evolution of R</w:t>
      </w:r>
    </w:p>
    <w:p w:rsidR="0098707A" w:rsidRDefault="0098707A" w:rsidP="0098707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Worked, in University of Mons, Belgium, on a project concerning the extraction and analysis of data from the source code and files of all the live and archived packages of R available for download at R CRAN repository.</w:t>
      </w:r>
    </w:p>
    <w:p w:rsidR="0098707A" w:rsidRPr="009A52A6" w:rsidRDefault="0098707A" w:rsidP="0098707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Duration:- 10 May 2013-15 July 2013</w:t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Guide:- Dr. Tom Mens</w:t>
      </w:r>
    </w:p>
    <w:p w:rsidR="0098707A" w:rsidRDefault="0098707A" w:rsidP="0098707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98707A" w:rsidRDefault="0098707A" w:rsidP="0098707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Currently focused on developing a human eye attention model for web pages to determine the view sequence of web objects imbedded in a website.</w:t>
      </w:r>
    </w:p>
    <w:p w:rsidR="0098707A" w:rsidRPr="00C4736D" w:rsidRDefault="0098707A" w:rsidP="0098707A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BTP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Guide:-  Dr. Samit Bhattacharya</w:t>
      </w:r>
    </w:p>
    <w:p w:rsidR="0098707A" w:rsidRPr="00574A9C" w:rsidRDefault="0098707A" w:rsidP="0098707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 document retrieval system in Python.</w:t>
      </w:r>
    </w:p>
    <w:p w:rsidR="0098707A" w:rsidRPr="00700CAC" w:rsidRDefault="0098707A" w:rsidP="0098707A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Duration:</w:t>
      </w:r>
      <w:r>
        <w:rPr>
          <w:rFonts w:eastAsia="MS Mincho"/>
          <w:b/>
          <w:sz w:val="24"/>
          <w:szCs w:val="24"/>
        </w:rPr>
        <w:t xml:space="preserve"> </w:t>
      </w:r>
      <w:r w:rsidRPr="00E15754">
        <w:rPr>
          <w:rFonts w:eastAsia="MS Mincho"/>
          <w:b/>
          <w:sz w:val="24"/>
          <w:szCs w:val="24"/>
        </w:rPr>
        <w:t xml:space="preserve">- </w:t>
      </w:r>
      <w:r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Pr="00E15754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ab/>
        <w:t xml:space="preserve">Guide: - Dr. </w:t>
      </w:r>
      <w:r>
        <w:rPr>
          <w:rFonts w:eastAsia="MS Mincho"/>
          <w:b/>
          <w:sz w:val="24"/>
          <w:szCs w:val="24"/>
        </w:rPr>
        <w:t>Sansaram Ranbir Singh</w:t>
      </w:r>
    </w:p>
    <w:p w:rsidR="0098707A" w:rsidRPr="00E15754" w:rsidRDefault="0098707A" w:rsidP="0098707A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system.</w:t>
      </w:r>
    </w:p>
    <w:p w:rsidR="0098707A" w:rsidRPr="00574A9C" w:rsidRDefault="0098707A" w:rsidP="0098707A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 xml:space="preserve">Duration: - </w:t>
      </w:r>
      <w:r>
        <w:rPr>
          <w:rFonts w:eastAsia="MS Mincho"/>
          <w:b/>
          <w:sz w:val="24"/>
          <w:szCs w:val="24"/>
        </w:rPr>
        <w:t>Sixth Semester</w:t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 xml:space="preserve">Guide: - Dr. </w:t>
      </w:r>
      <w:r>
        <w:rPr>
          <w:rFonts w:eastAsia="MS Mincho"/>
          <w:b/>
          <w:sz w:val="24"/>
          <w:szCs w:val="24"/>
        </w:rPr>
        <w:t>Sansaram Ranbir Singh</w:t>
      </w:r>
    </w:p>
    <w:p w:rsidR="0098707A" w:rsidRDefault="0098707A" w:rsidP="0098707A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Modified various aspects of Pintos as mentioned i</w:t>
      </w:r>
      <w:r w:rsidRPr="00500200">
        <w:rPr>
          <w:rFonts w:eastAsia="MS Mincho"/>
          <w:sz w:val="24"/>
          <w:szCs w:val="24"/>
        </w:rPr>
        <w:t>n Pintos Project Guide</w:t>
      </w:r>
      <w:r>
        <w:rPr>
          <w:rFonts w:eastAsia="MS Mincho"/>
          <w:b/>
          <w:sz w:val="24"/>
          <w:szCs w:val="24"/>
        </w:rPr>
        <w:t>.</w:t>
      </w:r>
    </w:p>
    <w:p w:rsidR="0098707A" w:rsidRDefault="0098707A" w:rsidP="0098707A">
      <w:pPr>
        <w:pStyle w:val="OrganizationName"/>
        <w:ind w:left="108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Duration:-Fifth Semester</w:t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ab/>
        <w:t xml:space="preserve">Guide: -Dr. Gautam </w:t>
      </w:r>
      <w:r w:rsidRPr="00500200">
        <w:rPr>
          <w:rFonts w:eastAsia="MS Mincho"/>
          <w:b/>
          <w:sz w:val="24"/>
          <w:szCs w:val="24"/>
        </w:rPr>
        <w:t>Barua</w:t>
      </w:r>
    </w:p>
    <w:p w:rsidR="0098707A" w:rsidRDefault="0098707A" w:rsidP="0098707A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 corresponding client in C via socket programming</w:t>
      </w:r>
      <w:r w:rsidRPr="00372162">
        <w:rPr>
          <w:rFonts w:eastAsia="MS Mincho"/>
          <w:sz w:val="24"/>
          <w:szCs w:val="24"/>
        </w:rPr>
        <w:t>.</w:t>
      </w:r>
    </w:p>
    <w:p w:rsidR="0098707A" w:rsidRDefault="0098707A" w:rsidP="0098707A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98707A" w:rsidRPr="0079478C" w:rsidRDefault="0098707A" w:rsidP="0098707A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98707A" w:rsidRDefault="0098707A" w:rsidP="0098707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Theory:-   </w:t>
      </w:r>
    </w:p>
    <w:p w:rsidR="0098707A" w:rsidRPr="001D1A8E" w:rsidRDefault="0098707A" w:rsidP="0098707A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Algorithms, Compilers, Data Structures, Probability Theory and Random Processes, Optimization, Databases, Operating System, Software Engineering, Data Communication, Computer Networks, Information Retrieval, Multimedia Processing, Computational Geometry and Computer Graphics.</w:t>
      </w:r>
    </w:p>
    <w:p w:rsidR="0098707A" w:rsidRDefault="0098707A" w:rsidP="0098707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Lab:-</w:t>
      </w:r>
    </w:p>
    <w:p w:rsidR="0098707A" w:rsidRPr="00116811" w:rsidRDefault="0098707A" w:rsidP="0098707A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Compilers Lab, Computing Lab, Data Structures, Database,  Software Engineering, Operating System Lab, System Software, System Programming, Graphics Lab and Networks Lab.</w:t>
      </w:r>
    </w:p>
    <w:p w:rsidR="0098707A" w:rsidRPr="00372162" w:rsidRDefault="0098707A" w:rsidP="0098707A">
      <w:pPr>
        <w:pStyle w:val="OrganizationName"/>
        <w:ind w:left="1080"/>
        <w:rPr>
          <w:rFonts w:eastAsia="MS Mincho"/>
          <w:b/>
          <w:sz w:val="24"/>
          <w:szCs w:val="24"/>
        </w:rPr>
      </w:pPr>
    </w:p>
    <w:p w:rsidR="0098707A" w:rsidRPr="00D7213E" w:rsidRDefault="0098707A" w:rsidP="0098707A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 and Activities</w:t>
      </w:r>
    </w:p>
    <w:p w:rsidR="0098707A" w:rsidRPr="00D4413A" w:rsidRDefault="0098707A" w:rsidP="0098707A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>With fewer than 15% downloads from India, PC Down project has been downloaded more than 400 times since November 2012 from sourceforge repository.</w:t>
      </w:r>
    </w:p>
    <w:p w:rsidR="0098707A" w:rsidRPr="00ED1653" w:rsidRDefault="0098707A" w:rsidP="0098707A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Secured 1824 rank among around 472,000 candidates in Joint Entrance Exam 2010 conducted by IIT’s.</w:t>
      </w:r>
      <w:r w:rsidRPr="00ED1653">
        <w:rPr>
          <w:rFonts w:eastAsia="MS Mincho"/>
          <w:sz w:val="24"/>
          <w:szCs w:val="24"/>
        </w:rPr>
        <w:t xml:space="preserve">  </w:t>
      </w:r>
    </w:p>
    <w:p w:rsidR="0098707A" w:rsidRPr="0090143E" w:rsidRDefault="0098707A" w:rsidP="0098707A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Joined NSS (National Service Scheme) to work for the welfare of Underprivileged and Environment.</w:t>
      </w:r>
    </w:p>
    <w:p w:rsidR="003D0DE2" w:rsidRPr="00B102E8" w:rsidRDefault="0098707A" w:rsidP="0098707A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96" w:rsidRDefault="00B04096">
      <w:r>
        <w:separator/>
      </w:r>
    </w:p>
  </w:endnote>
  <w:endnote w:type="continuationSeparator" w:id="0">
    <w:p w:rsidR="00B04096" w:rsidRDefault="00B0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96" w:rsidRDefault="00B04096">
      <w:r>
        <w:separator/>
      </w:r>
    </w:p>
  </w:footnote>
  <w:footnote w:type="continuationSeparator" w:id="0">
    <w:p w:rsidR="00B04096" w:rsidRDefault="00B04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11.55pt;height:11.55pt" o:bullet="t">
        <v:imagedata r:id="rId1" o:title="BD14578_"/>
      </v:shape>
    </w:pict>
  </w:numPicBullet>
  <w:numPicBullet w:numPicBulletId="1">
    <w:pict>
      <v:shape id="_x0000_i1297" type="#_x0000_t75" style="width:11.55pt;height:11.55pt" o:bullet="t">
        <v:imagedata r:id="rId2" o:title="BD21375_"/>
      </v:shape>
    </w:pict>
  </w:numPicBullet>
  <w:numPicBullet w:numPicBulletId="2">
    <w:pict>
      <v:shape id="_x0000_i1298" type="#_x0000_t75" style="width:9.25pt;height:9.25pt" o:bullet="t">
        <v:imagedata r:id="rId3" o:title="BD21297_"/>
      </v:shape>
    </w:pict>
  </w:numPicBullet>
  <w:numPicBullet w:numPicBulletId="3">
    <w:pict>
      <v:shape id="_x0000_i1299" type="#_x0000_t75" style="width:11.55pt;height:11.55pt" o:bullet="t">
        <v:imagedata r:id="rId4" o:title="BD14753_"/>
      </v:shape>
    </w:pict>
  </w:numPicBullet>
  <w:numPicBullet w:numPicBulletId="4">
    <w:pict>
      <v:shape id="_x0000_i1300" type="#_x0000_t75" style="width:9.25pt;height:9.25pt" o:bullet="t">
        <v:imagedata r:id="rId5" o:title="BD21504_"/>
      </v:shape>
    </w:pict>
  </w:numPicBullet>
  <w:numPicBullet w:numPicBulletId="5">
    <w:pict>
      <v:shape id="_x0000_i1301" type="#_x0000_t75" style="width:11.55pt;height:8.75pt" o:bullet="t">
        <v:imagedata r:id="rId6" o:title="BD21299_"/>
      </v:shape>
    </w:pict>
  </w:numPicBullet>
  <w:numPicBullet w:numPicBulletId="6">
    <w:pict>
      <v:shape id="_x0000_i1302" type="#_x0000_t75" style="width:33.7pt;height:27.25pt" o:bullet="t">
        <v:imagedata r:id="rId7" o:title="Capture"/>
      </v:shape>
    </w:pict>
  </w:numPicBullet>
  <w:numPicBullet w:numPicBulletId="7">
    <w:pict>
      <v:shape id="_x0000_i1303" type="#_x0000_t75" style="width:15.25pt;height:15.25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3950660A"/>
    <w:multiLevelType w:val="hybridMultilevel"/>
    <w:tmpl w:val="E090762C"/>
    <w:lvl w:ilvl="0" w:tplc="6D3060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32"/>
  </w:num>
  <w:num w:numId="4">
    <w:abstractNumId w:val="33"/>
  </w:num>
  <w:num w:numId="5">
    <w:abstractNumId w:val="28"/>
  </w:num>
  <w:num w:numId="6">
    <w:abstractNumId w:val="39"/>
  </w:num>
  <w:num w:numId="7">
    <w:abstractNumId w:val="0"/>
  </w:num>
  <w:num w:numId="8">
    <w:abstractNumId w:val="11"/>
  </w:num>
  <w:num w:numId="9">
    <w:abstractNumId w:val="4"/>
  </w:num>
  <w:num w:numId="10">
    <w:abstractNumId w:val="30"/>
  </w:num>
  <w:num w:numId="11">
    <w:abstractNumId w:val="6"/>
  </w:num>
  <w:num w:numId="12">
    <w:abstractNumId w:val="37"/>
  </w:num>
  <w:num w:numId="13">
    <w:abstractNumId w:val="21"/>
  </w:num>
  <w:num w:numId="14">
    <w:abstractNumId w:val="17"/>
  </w:num>
  <w:num w:numId="15">
    <w:abstractNumId w:val="27"/>
  </w:num>
  <w:num w:numId="16">
    <w:abstractNumId w:val="2"/>
  </w:num>
  <w:num w:numId="17">
    <w:abstractNumId w:val="1"/>
  </w:num>
  <w:num w:numId="18">
    <w:abstractNumId w:val="22"/>
  </w:num>
  <w:num w:numId="19">
    <w:abstractNumId w:val="18"/>
  </w:num>
  <w:num w:numId="20">
    <w:abstractNumId w:val="15"/>
  </w:num>
  <w:num w:numId="21">
    <w:abstractNumId w:val="14"/>
  </w:num>
  <w:num w:numId="22">
    <w:abstractNumId w:val="36"/>
  </w:num>
  <w:num w:numId="23">
    <w:abstractNumId w:val="38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20"/>
  </w:num>
  <w:num w:numId="29">
    <w:abstractNumId w:val="16"/>
  </w:num>
  <w:num w:numId="30">
    <w:abstractNumId w:val="23"/>
  </w:num>
  <w:num w:numId="31">
    <w:abstractNumId w:val="25"/>
  </w:num>
  <w:num w:numId="32">
    <w:abstractNumId w:val="7"/>
  </w:num>
  <w:num w:numId="33">
    <w:abstractNumId w:val="26"/>
  </w:num>
  <w:num w:numId="34">
    <w:abstractNumId w:val="34"/>
  </w:num>
  <w:num w:numId="35">
    <w:abstractNumId w:val="35"/>
  </w:num>
  <w:num w:numId="36">
    <w:abstractNumId w:val="29"/>
  </w:num>
  <w:num w:numId="37">
    <w:abstractNumId w:val="3"/>
  </w:num>
  <w:num w:numId="38">
    <w:abstractNumId w:val="24"/>
  </w:num>
  <w:num w:numId="39">
    <w:abstractNumId w:val="31"/>
  </w:num>
  <w:num w:numId="4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12961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850B9"/>
    <w:rsid w:val="00086F64"/>
    <w:rsid w:val="000B785C"/>
    <w:rsid w:val="000C118E"/>
    <w:rsid w:val="000C3655"/>
    <w:rsid w:val="000C3742"/>
    <w:rsid w:val="000C3806"/>
    <w:rsid w:val="000C7021"/>
    <w:rsid w:val="000D5008"/>
    <w:rsid w:val="000E276E"/>
    <w:rsid w:val="000F6D56"/>
    <w:rsid w:val="00110016"/>
    <w:rsid w:val="001136A1"/>
    <w:rsid w:val="0012010A"/>
    <w:rsid w:val="001206A3"/>
    <w:rsid w:val="00123143"/>
    <w:rsid w:val="00124E0F"/>
    <w:rsid w:val="00134AB0"/>
    <w:rsid w:val="00137AF7"/>
    <w:rsid w:val="00137C4B"/>
    <w:rsid w:val="00140D54"/>
    <w:rsid w:val="00155882"/>
    <w:rsid w:val="00161793"/>
    <w:rsid w:val="001634A8"/>
    <w:rsid w:val="001820D5"/>
    <w:rsid w:val="0018404B"/>
    <w:rsid w:val="00184F38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21A48"/>
    <w:rsid w:val="00221F51"/>
    <w:rsid w:val="00222463"/>
    <w:rsid w:val="002304E4"/>
    <w:rsid w:val="00232222"/>
    <w:rsid w:val="002336E9"/>
    <w:rsid w:val="00241DCC"/>
    <w:rsid w:val="002460E0"/>
    <w:rsid w:val="00246588"/>
    <w:rsid w:val="00257A3B"/>
    <w:rsid w:val="0026150B"/>
    <w:rsid w:val="0026688B"/>
    <w:rsid w:val="00266A0B"/>
    <w:rsid w:val="00280176"/>
    <w:rsid w:val="00290372"/>
    <w:rsid w:val="002912C5"/>
    <w:rsid w:val="002943B6"/>
    <w:rsid w:val="0029458D"/>
    <w:rsid w:val="0029473A"/>
    <w:rsid w:val="00296254"/>
    <w:rsid w:val="00297187"/>
    <w:rsid w:val="002A0E4A"/>
    <w:rsid w:val="002A35B1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1A6E"/>
    <w:rsid w:val="002F664F"/>
    <w:rsid w:val="00307BFF"/>
    <w:rsid w:val="003102F2"/>
    <w:rsid w:val="00313FC3"/>
    <w:rsid w:val="003141E2"/>
    <w:rsid w:val="003167B5"/>
    <w:rsid w:val="00325B6D"/>
    <w:rsid w:val="00325D66"/>
    <w:rsid w:val="00327981"/>
    <w:rsid w:val="00341F18"/>
    <w:rsid w:val="00360BFF"/>
    <w:rsid w:val="0036358E"/>
    <w:rsid w:val="00372162"/>
    <w:rsid w:val="003802E9"/>
    <w:rsid w:val="00393E24"/>
    <w:rsid w:val="00396A59"/>
    <w:rsid w:val="003A4247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234BA"/>
    <w:rsid w:val="00425315"/>
    <w:rsid w:val="00456FCD"/>
    <w:rsid w:val="0045710D"/>
    <w:rsid w:val="00463D7E"/>
    <w:rsid w:val="00470BA8"/>
    <w:rsid w:val="004823B2"/>
    <w:rsid w:val="004946D9"/>
    <w:rsid w:val="004973EB"/>
    <w:rsid w:val="004A2286"/>
    <w:rsid w:val="004A2A65"/>
    <w:rsid w:val="004A3958"/>
    <w:rsid w:val="004A52FA"/>
    <w:rsid w:val="004B0A84"/>
    <w:rsid w:val="004B403B"/>
    <w:rsid w:val="004B65A5"/>
    <w:rsid w:val="004C54DC"/>
    <w:rsid w:val="004D0FA0"/>
    <w:rsid w:val="004D66BC"/>
    <w:rsid w:val="004E4C19"/>
    <w:rsid w:val="004E68CD"/>
    <w:rsid w:val="004E72B7"/>
    <w:rsid w:val="004F4DDE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869DA"/>
    <w:rsid w:val="005B751B"/>
    <w:rsid w:val="005D52A2"/>
    <w:rsid w:val="005E2FB3"/>
    <w:rsid w:val="005F1CA7"/>
    <w:rsid w:val="005F3DA4"/>
    <w:rsid w:val="005F6BD8"/>
    <w:rsid w:val="006057E4"/>
    <w:rsid w:val="00605879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491E"/>
    <w:rsid w:val="00667F6E"/>
    <w:rsid w:val="00672286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D30F7"/>
    <w:rsid w:val="006F23A7"/>
    <w:rsid w:val="006F4284"/>
    <w:rsid w:val="00700CAC"/>
    <w:rsid w:val="00703943"/>
    <w:rsid w:val="00707DB3"/>
    <w:rsid w:val="0071028A"/>
    <w:rsid w:val="00742A85"/>
    <w:rsid w:val="007453D6"/>
    <w:rsid w:val="007479C7"/>
    <w:rsid w:val="00755377"/>
    <w:rsid w:val="00766878"/>
    <w:rsid w:val="007704BB"/>
    <w:rsid w:val="00777DA6"/>
    <w:rsid w:val="007825BF"/>
    <w:rsid w:val="00783D5D"/>
    <w:rsid w:val="00787586"/>
    <w:rsid w:val="0079194E"/>
    <w:rsid w:val="0079478C"/>
    <w:rsid w:val="00796452"/>
    <w:rsid w:val="007A3F8B"/>
    <w:rsid w:val="007A45EC"/>
    <w:rsid w:val="007B0EB1"/>
    <w:rsid w:val="007B75E6"/>
    <w:rsid w:val="007C1CFA"/>
    <w:rsid w:val="007E1F1D"/>
    <w:rsid w:val="007E4E3A"/>
    <w:rsid w:val="007F0B11"/>
    <w:rsid w:val="00804661"/>
    <w:rsid w:val="0080727A"/>
    <w:rsid w:val="00815CCB"/>
    <w:rsid w:val="00816390"/>
    <w:rsid w:val="008215EB"/>
    <w:rsid w:val="008234ED"/>
    <w:rsid w:val="00827183"/>
    <w:rsid w:val="00831338"/>
    <w:rsid w:val="00834444"/>
    <w:rsid w:val="008376A1"/>
    <w:rsid w:val="008458DF"/>
    <w:rsid w:val="00847E45"/>
    <w:rsid w:val="0085390E"/>
    <w:rsid w:val="00853980"/>
    <w:rsid w:val="00861115"/>
    <w:rsid w:val="00863BC0"/>
    <w:rsid w:val="00871327"/>
    <w:rsid w:val="0087133D"/>
    <w:rsid w:val="00871ED2"/>
    <w:rsid w:val="00882984"/>
    <w:rsid w:val="00884429"/>
    <w:rsid w:val="00894FB3"/>
    <w:rsid w:val="0089679E"/>
    <w:rsid w:val="008A05A0"/>
    <w:rsid w:val="008A52BA"/>
    <w:rsid w:val="008A6311"/>
    <w:rsid w:val="008A67AE"/>
    <w:rsid w:val="008A734D"/>
    <w:rsid w:val="008B744D"/>
    <w:rsid w:val="008B7AE1"/>
    <w:rsid w:val="008D39AA"/>
    <w:rsid w:val="008D4B90"/>
    <w:rsid w:val="008D7735"/>
    <w:rsid w:val="008E5379"/>
    <w:rsid w:val="008E5FE7"/>
    <w:rsid w:val="008E6A98"/>
    <w:rsid w:val="008E74D1"/>
    <w:rsid w:val="0090143E"/>
    <w:rsid w:val="00902A23"/>
    <w:rsid w:val="00910D33"/>
    <w:rsid w:val="009115CC"/>
    <w:rsid w:val="00922C3C"/>
    <w:rsid w:val="00922D8E"/>
    <w:rsid w:val="009238F5"/>
    <w:rsid w:val="00925E18"/>
    <w:rsid w:val="00927E5C"/>
    <w:rsid w:val="0093128A"/>
    <w:rsid w:val="00933552"/>
    <w:rsid w:val="0093713F"/>
    <w:rsid w:val="0094299C"/>
    <w:rsid w:val="00952C67"/>
    <w:rsid w:val="0095326E"/>
    <w:rsid w:val="0095410F"/>
    <w:rsid w:val="00956917"/>
    <w:rsid w:val="00964409"/>
    <w:rsid w:val="00966703"/>
    <w:rsid w:val="00973DBD"/>
    <w:rsid w:val="009762D8"/>
    <w:rsid w:val="00980A32"/>
    <w:rsid w:val="00986454"/>
    <w:rsid w:val="0098707A"/>
    <w:rsid w:val="0099181D"/>
    <w:rsid w:val="00991F8E"/>
    <w:rsid w:val="009C2120"/>
    <w:rsid w:val="009D5D42"/>
    <w:rsid w:val="009E1FBE"/>
    <w:rsid w:val="009E451B"/>
    <w:rsid w:val="009F373B"/>
    <w:rsid w:val="009F5206"/>
    <w:rsid w:val="00A00CEE"/>
    <w:rsid w:val="00A03B87"/>
    <w:rsid w:val="00A068E4"/>
    <w:rsid w:val="00A112DC"/>
    <w:rsid w:val="00A16F1D"/>
    <w:rsid w:val="00A21475"/>
    <w:rsid w:val="00A24CA4"/>
    <w:rsid w:val="00A25068"/>
    <w:rsid w:val="00A257D5"/>
    <w:rsid w:val="00A25B50"/>
    <w:rsid w:val="00A30192"/>
    <w:rsid w:val="00A309BD"/>
    <w:rsid w:val="00A3792A"/>
    <w:rsid w:val="00A42365"/>
    <w:rsid w:val="00A44B4E"/>
    <w:rsid w:val="00A90F72"/>
    <w:rsid w:val="00A923D3"/>
    <w:rsid w:val="00A92A48"/>
    <w:rsid w:val="00A94D12"/>
    <w:rsid w:val="00A95673"/>
    <w:rsid w:val="00A96188"/>
    <w:rsid w:val="00AA45E3"/>
    <w:rsid w:val="00AA48D2"/>
    <w:rsid w:val="00AB5CCF"/>
    <w:rsid w:val="00AC225D"/>
    <w:rsid w:val="00AC2BBD"/>
    <w:rsid w:val="00AC2BCD"/>
    <w:rsid w:val="00AC5B12"/>
    <w:rsid w:val="00AD1FB9"/>
    <w:rsid w:val="00AD39B9"/>
    <w:rsid w:val="00AD402F"/>
    <w:rsid w:val="00AD6500"/>
    <w:rsid w:val="00AF02B0"/>
    <w:rsid w:val="00AF17C7"/>
    <w:rsid w:val="00AF5DC4"/>
    <w:rsid w:val="00AF7E6B"/>
    <w:rsid w:val="00B04096"/>
    <w:rsid w:val="00B04462"/>
    <w:rsid w:val="00B07CF9"/>
    <w:rsid w:val="00B102E8"/>
    <w:rsid w:val="00B12061"/>
    <w:rsid w:val="00B16EA9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4310"/>
    <w:rsid w:val="00C137C5"/>
    <w:rsid w:val="00C24C31"/>
    <w:rsid w:val="00C31EAB"/>
    <w:rsid w:val="00C34291"/>
    <w:rsid w:val="00C40A7C"/>
    <w:rsid w:val="00C4736D"/>
    <w:rsid w:val="00C51C22"/>
    <w:rsid w:val="00C5304C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44D8"/>
    <w:rsid w:val="00CB202C"/>
    <w:rsid w:val="00CB5110"/>
    <w:rsid w:val="00CB52B7"/>
    <w:rsid w:val="00CC1D78"/>
    <w:rsid w:val="00CD649A"/>
    <w:rsid w:val="00CF2299"/>
    <w:rsid w:val="00D0380C"/>
    <w:rsid w:val="00D051A8"/>
    <w:rsid w:val="00D10FFA"/>
    <w:rsid w:val="00D17669"/>
    <w:rsid w:val="00D178BF"/>
    <w:rsid w:val="00D204EF"/>
    <w:rsid w:val="00D24924"/>
    <w:rsid w:val="00D25F32"/>
    <w:rsid w:val="00D2677D"/>
    <w:rsid w:val="00D32B71"/>
    <w:rsid w:val="00D34D67"/>
    <w:rsid w:val="00D400C4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93B05"/>
    <w:rsid w:val="00D94C5C"/>
    <w:rsid w:val="00D96C37"/>
    <w:rsid w:val="00D9706C"/>
    <w:rsid w:val="00DA1C65"/>
    <w:rsid w:val="00DA27C2"/>
    <w:rsid w:val="00DA5F18"/>
    <w:rsid w:val="00DB561A"/>
    <w:rsid w:val="00DC6CE7"/>
    <w:rsid w:val="00DD0B21"/>
    <w:rsid w:val="00DD1928"/>
    <w:rsid w:val="00DE13D1"/>
    <w:rsid w:val="00DE5B90"/>
    <w:rsid w:val="00DF6152"/>
    <w:rsid w:val="00E0412E"/>
    <w:rsid w:val="00E05C0F"/>
    <w:rsid w:val="00E15754"/>
    <w:rsid w:val="00E21724"/>
    <w:rsid w:val="00E21777"/>
    <w:rsid w:val="00E23E13"/>
    <w:rsid w:val="00E26031"/>
    <w:rsid w:val="00E45292"/>
    <w:rsid w:val="00E56429"/>
    <w:rsid w:val="00E640B9"/>
    <w:rsid w:val="00E64818"/>
    <w:rsid w:val="00E72848"/>
    <w:rsid w:val="00E76296"/>
    <w:rsid w:val="00E855FD"/>
    <w:rsid w:val="00E86C5B"/>
    <w:rsid w:val="00E9346A"/>
    <w:rsid w:val="00E95CEB"/>
    <w:rsid w:val="00EA5C6E"/>
    <w:rsid w:val="00EA6AF5"/>
    <w:rsid w:val="00EA70A2"/>
    <w:rsid w:val="00EB355A"/>
    <w:rsid w:val="00EB6C62"/>
    <w:rsid w:val="00EE3450"/>
    <w:rsid w:val="00F01596"/>
    <w:rsid w:val="00F10FA9"/>
    <w:rsid w:val="00F11AD0"/>
    <w:rsid w:val="00F11CEA"/>
    <w:rsid w:val="00F16BD1"/>
    <w:rsid w:val="00F2398C"/>
    <w:rsid w:val="00F32C0C"/>
    <w:rsid w:val="00F41E78"/>
    <w:rsid w:val="00F500D2"/>
    <w:rsid w:val="00F56CF3"/>
    <w:rsid w:val="00F576E6"/>
    <w:rsid w:val="00F57808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urceforge.net/projects/pcdown/" TargetMode="External"/><Relationship Id="rId5" Type="http://schemas.openxmlformats.org/officeDocument/2006/relationships/styles" Target="styles.xml"/><Relationship Id="rId10" Type="http://schemas.openxmlformats.org/officeDocument/2006/relationships/hyperlink" Target="mailto:p.rastogi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A52BC-5617-43DF-A285-18609222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2013-09-10T04:08:00Z</dcterms:created>
  <dcterms:modified xsi:type="dcterms:W3CDTF">2013-09-18T09:52:00Z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