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831338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06930" wp14:editId="0E403B5F">
                <wp:simplePos x="0" y="0"/>
                <wp:positionH relativeFrom="column">
                  <wp:posOffset>76200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3FB5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25253" wp14:editId="128D1771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0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AD402F" w:rsidRPr="003D582D" w:rsidRDefault="003141E2" w:rsidP="00C80B2A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02FF" wp14:editId="3F84CC4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86600" cy="0"/>
                <wp:effectExtent l="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3075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3pt" to="55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" strokecolor="#2f5897 [3215]" strokeweight="5.25pt">
                <w10:wrap anchorx="margin"/>
              </v:line>
            </w:pict>
          </mc:Fallback>
        </mc:AlternateContent>
      </w:r>
      <w:r w:rsidR="004234BA" w:rsidRPr="003D582D">
        <w:rPr>
          <w:sz w:val="32"/>
          <w:szCs w:val="32"/>
        </w:rPr>
        <w:t>Education</w:t>
      </w:r>
    </w:p>
    <w:p w:rsidR="00AD402F" w:rsidRPr="003D582D" w:rsidRDefault="008E5FE7" w:rsidP="006F4284">
      <w:pPr>
        <w:pStyle w:val="BulletPoints"/>
        <w:numPr>
          <w:ilvl w:val="0"/>
          <w:numId w:val="0"/>
        </w:numPr>
        <w:rPr>
          <w:sz w:val="24"/>
          <w:szCs w:val="24"/>
        </w:rPr>
      </w:pPr>
      <w:r>
        <w:t xml:space="preserve">        </w:t>
      </w:r>
      <w:r w:rsidR="00027079">
        <w:rPr>
          <w:sz w:val="24"/>
          <w:szCs w:val="24"/>
        </w:rPr>
        <w:t>Currently p</w:t>
      </w:r>
      <w:r w:rsidR="004234BA" w:rsidRPr="003D582D">
        <w:rPr>
          <w:sz w:val="24"/>
          <w:szCs w:val="24"/>
        </w:rPr>
        <w:t>ursuing B</w:t>
      </w:r>
      <w:r w:rsidRPr="003D582D">
        <w:rPr>
          <w:sz w:val="24"/>
          <w:szCs w:val="24"/>
        </w:rPr>
        <w:t>.</w:t>
      </w:r>
      <w:r w:rsidR="00027079">
        <w:rPr>
          <w:sz w:val="24"/>
          <w:szCs w:val="24"/>
        </w:rPr>
        <w:t>Tech i</w:t>
      </w:r>
      <w:r w:rsidR="004234BA" w:rsidRPr="003D582D">
        <w:rPr>
          <w:sz w:val="24"/>
          <w:szCs w:val="24"/>
        </w:rPr>
        <w:t xml:space="preserve">n Computer </w:t>
      </w:r>
      <w:r w:rsidR="00027079">
        <w:rPr>
          <w:sz w:val="24"/>
          <w:szCs w:val="24"/>
        </w:rPr>
        <w:t>Science and Engineering f</w:t>
      </w:r>
      <w:r w:rsidR="004234BA">
        <w:rPr>
          <w:sz w:val="24"/>
          <w:szCs w:val="24"/>
        </w:rPr>
        <w:t>rom IIT</w:t>
      </w:r>
      <w:r w:rsidR="004234BA" w:rsidRPr="003D582D">
        <w:rPr>
          <w:sz w:val="24"/>
          <w:szCs w:val="24"/>
        </w:rPr>
        <w:t xml:space="preserve"> Guwahati </w:t>
      </w:r>
      <w:r w:rsidRPr="003D582D">
        <w:rPr>
          <w:sz w:val="24"/>
          <w:szCs w:val="24"/>
        </w:rPr>
        <w:t xml:space="preserve">(2010-2014).  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672286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Algorithms</w:t>
      </w:r>
      <w:r w:rsidR="008E5FE7">
        <w:rPr>
          <w:sz w:val="24"/>
          <w:szCs w:val="24"/>
        </w:rPr>
        <w:t xml:space="preserve"> </w:t>
      </w:r>
      <w:bookmarkStart w:id="0" w:name="_GoBack"/>
      <w:bookmarkEnd w:id="0"/>
      <w:r w:rsidR="006057E4">
        <w:rPr>
          <w:sz w:val="24"/>
          <w:szCs w:val="24"/>
        </w:rPr>
        <w:t>and</w:t>
      </w:r>
      <w:r w:rsidR="008A05A0">
        <w:rPr>
          <w:sz w:val="24"/>
          <w:szCs w:val="24"/>
        </w:rPr>
        <w:t xml:space="preserve"> Software Engineering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8D4B90">
        <w:rPr>
          <w:rFonts w:eastAsia="MS Mincho"/>
          <w:b w:val="0"/>
          <w:sz w:val="24"/>
          <w:szCs w:val="24"/>
        </w:rPr>
        <w:t>Python</w:t>
      </w:r>
      <w:r w:rsidR="008E5FE7">
        <w:rPr>
          <w:rFonts w:eastAsia="MS Mincho"/>
          <w:b w:val="0"/>
          <w:sz w:val="24"/>
          <w:szCs w:val="24"/>
        </w:rPr>
        <w:t>,</w:t>
      </w:r>
      <w:r w:rsidR="00BA0427">
        <w:rPr>
          <w:rFonts w:eastAsia="MS Mincho"/>
          <w:b w:val="0"/>
          <w:sz w:val="24"/>
          <w:szCs w:val="24"/>
        </w:rPr>
        <w:t xml:space="preserve"> PHP,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XHTML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CSS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552D93">
        <w:rPr>
          <w:rFonts w:eastAsia="MS Mincho"/>
          <w:b w:val="0"/>
          <w:sz w:val="24"/>
          <w:szCs w:val="24"/>
        </w:rPr>
        <w:t>and MySql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206634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>, 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Microsoft Off</w:t>
      </w:r>
      <w:r w:rsidR="00FD2B7D" w:rsidRPr="004946D9">
        <w:rPr>
          <w:rFonts w:eastAsia="MS Mincho"/>
          <w:b w:val="0"/>
          <w:sz w:val="24"/>
          <w:szCs w:val="24"/>
        </w:rPr>
        <w:t>ice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W</w:t>
      </w:r>
      <w:r w:rsidR="004F7591">
        <w:rPr>
          <w:rFonts w:eastAsia="MS Mincho"/>
          <w:b w:val="0"/>
          <w:sz w:val="24"/>
          <w:szCs w:val="24"/>
        </w:rPr>
        <w:t>get,</w:t>
      </w:r>
      <w:r w:rsidR="00D24924" w:rsidRPr="004946D9">
        <w:rPr>
          <w:rFonts w:eastAsia="MS Mincho"/>
          <w:b w:val="0"/>
          <w:sz w:val="24"/>
          <w:szCs w:val="24"/>
        </w:rPr>
        <w:t xml:space="preserve"> a</w:t>
      </w:r>
      <w:r w:rsidR="008E5FE7" w:rsidRPr="004946D9">
        <w:rPr>
          <w:rFonts w:eastAsia="MS Mincho"/>
          <w:b w:val="0"/>
          <w:sz w:val="24"/>
          <w:szCs w:val="24"/>
        </w:rPr>
        <w:t xml:space="preserve">nd </w:t>
      </w:r>
      <w:r w:rsidR="006B47E6" w:rsidRPr="004946D9">
        <w:rPr>
          <w:rFonts w:eastAsia="MS Mincho"/>
          <w:b w:val="0"/>
          <w:sz w:val="24"/>
          <w:szCs w:val="24"/>
        </w:rPr>
        <w:t>UML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79478C" w:rsidRPr="0079478C" w:rsidRDefault="00BB091F" w:rsidP="0079478C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BB091F" w:rsidRDefault="008E5FE7" w:rsidP="00327981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BB091F">
        <w:rPr>
          <w:rFonts w:eastAsia="MS Mincho"/>
          <w:sz w:val="24"/>
          <w:szCs w:val="24"/>
        </w:rPr>
        <w:t>Theory</w:t>
      </w:r>
      <w:r>
        <w:rPr>
          <w:rFonts w:eastAsia="MS Mincho"/>
          <w:sz w:val="24"/>
          <w:szCs w:val="24"/>
        </w:rPr>
        <w:t xml:space="preserve">:-   </w:t>
      </w:r>
    </w:p>
    <w:p w:rsidR="00B5692A" w:rsidRPr="001D1A8E" w:rsidRDefault="00BB091F" w:rsidP="001D1A8E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B12061">
        <w:rPr>
          <w:rFonts w:eastAsia="MS Mincho"/>
          <w:b w:val="0"/>
          <w:sz w:val="24"/>
          <w:szCs w:val="24"/>
        </w:rPr>
        <w:t>Compilers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 xml:space="preserve">Probability Theory </w:t>
      </w:r>
      <w:r w:rsidR="00CB202C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99181D">
        <w:rPr>
          <w:rFonts w:eastAsia="MS Mincho"/>
          <w:b w:val="0"/>
          <w:sz w:val="24"/>
          <w:szCs w:val="24"/>
        </w:rPr>
        <w:t>Random Process</w:t>
      </w:r>
      <w:r w:rsidR="00CB202C">
        <w:rPr>
          <w:rFonts w:eastAsia="MS Mincho"/>
          <w:b w:val="0"/>
          <w:sz w:val="24"/>
          <w:szCs w:val="24"/>
        </w:rPr>
        <w:t>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Optimization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Databases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Operating System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Software Eng</w:t>
      </w:r>
      <w:r w:rsidR="00A21475">
        <w:rPr>
          <w:rFonts w:eastAsia="MS Mincho"/>
          <w:b w:val="0"/>
          <w:sz w:val="24"/>
          <w:szCs w:val="24"/>
        </w:rPr>
        <w:t>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64409">
        <w:rPr>
          <w:rFonts w:eastAsia="MS Mincho"/>
          <w:b w:val="0"/>
          <w:sz w:val="24"/>
          <w:szCs w:val="24"/>
        </w:rPr>
        <w:t>Data Communication</w:t>
      </w:r>
      <w:r w:rsidR="00742A85">
        <w:rPr>
          <w:rFonts w:eastAsia="MS Mincho"/>
          <w:b w:val="0"/>
          <w:sz w:val="24"/>
          <w:szCs w:val="24"/>
        </w:rPr>
        <w:t>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99181D">
        <w:rPr>
          <w:rFonts w:eastAsia="MS Mincho"/>
          <w:b w:val="0"/>
          <w:sz w:val="24"/>
          <w:szCs w:val="24"/>
        </w:rPr>
        <w:t>Computer Networks</w:t>
      </w:r>
      <w:r w:rsidR="00742A85">
        <w:rPr>
          <w:rFonts w:eastAsia="MS Mincho"/>
          <w:b w:val="0"/>
          <w:sz w:val="24"/>
          <w:szCs w:val="24"/>
        </w:rPr>
        <w:t>, Information Retrieval</w:t>
      </w:r>
      <w:r w:rsidR="00EA6AF5">
        <w:rPr>
          <w:rFonts w:eastAsia="MS Mincho"/>
          <w:b w:val="0"/>
          <w:sz w:val="24"/>
          <w:szCs w:val="24"/>
        </w:rPr>
        <w:t>,</w:t>
      </w:r>
      <w:r w:rsidR="00024893">
        <w:rPr>
          <w:rFonts w:eastAsia="MS Mincho"/>
          <w:b w:val="0"/>
          <w:sz w:val="24"/>
          <w:szCs w:val="24"/>
        </w:rPr>
        <w:t xml:space="preserve"> </w:t>
      </w:r>
      <w:r w:rsidR="0071028A">
        <w:rPr>
          <w:rFonts w:eastAsia="MS Mincho"/>
          <w:b w:val="0"/>
          <w:sz w:val="24"/>
          <w:szCs w:val="24"/>
        </w:rPr>
        <w:t xml:space="preserve">Multimedia Processing, </w:t>
      </w:r>
      <w:r w:rsidR="00024893">
        <w:rPr>
          <w:rFonts w:eastAsia="MS Mincho"/>
          <w:b w:val="0"/>
          <w:sz w:val="24"/>
          <w:szCs w:val="24"/>
        </w:rPr>
        <w:t>Computational Geometry</w:t>
      </w:r>
      <w:r w:rsidR="00EA6AF5">
        <w:rPr>
          <w:rFonts w:eastAsia="MS Mincho"/>
          <w:b w:val="0"/>
          <w:sz w:val="24"/>
          <w:szCs w:val="24"/>
        </w:rPr>
        <w:t xml:space="preserve"> and Computer Graphics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BB091F" w:rsidRDefault="008E5FE7" w:rsidP="00B5692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656471">
        <w:rPr>
          <w:rFonts w:eastAsia="MS Mincho"/>
          <w:sz w:val="24"/>
          <w:szCs w:val="24"/>
        </w:rPr>
        <w:t>Lab</w:t>
      </w:r>
      <w:r>
        <w:rPr>
          <w:rFonts w:eastAsia="MS Mincho"/>
          <w:sz w:val="24"/>
          <w:szCs w:val="24"/>
        </w:rPr>
        <w:t>:-</w:t>
      </w:r>
    </w:p>
    <w:p w:rsidR="00C738C4" w:rsidRPr="00615406" w:rsidRDefault="00B12061" w:rsidP="00C738C4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Compilers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Computing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F11CEA">
        <w:rPr>
          <w:rFonts w:eastAsia="MS Mincho"/>
          <w:b w:val="0"/>
          <w:sz w:val="24"/>
          <w:szCs w:val="24"/>
        </w:rPr>
        <w:t>Database</w:t>
      </w:r>
      <w:r w:rsidR="008E5FE7">
        <w:rPr>
          <w:rFonts w:eastAsia="MS Mincho"/>
          <w:b w:val="0"/>
          <w:sz w:val="24"/>
          <w:szCs w:val="24"/>
        </w:rPr>
        <w:t xml:space="preserve">,  </w:t>
      </w:r>
      <w:r w:rsidR="00DD0B21">
        <w:rPr>
          <w:rFonts w:eastAsia="MS Mincho"/>
          <w:b w:val="0"/>
          <w:sz w:val="24"/>
          <w:szCs w:val="24"/>
        </w:rPr>
        <w:t>Software Engineering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Operating System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Software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Programming</w:t>
      </w:r>
      <w:r w:rsidR="002F08F1">
        <w:rPr>
          <w:rFonts w:eastAsia="MS Mincho"/>
          <w:b w:val="0"/>
          <w:sz w:val="24"/>
          <w:szCs w:val="24"/>
        </w:rPr>
        <w:t>,</w:t>
      </w:r>
      <w:r w:rsidR="00EA6AF5">
        <w:rPr>
          <w:rFonts w:eastAsia="MS Mincho"/>
          <w:b w:val="0"/>
          <w:sz w:val="24"/>
          <w:szCs w:val="24"/>
        </w:rPr>
        <w:t xml:space="preserve"> Graphics Lab</w:t>
      </w:r>
      <w:r w:rsidR="002F08F1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DD0B21">
        <w:rPr>
          <w:rFonts w:eastAsia="MS Mincho"/>
          <w:b w:val="0"/>
          <w:sz w:val="24"/>
          <w:szCs w:val="24"/>
        </w:rPr>
        <w:t>Networks 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615406" w:rsidRDefault="00615406" w:rsidP="00615406">
      <w:pPr>
        <w:pStyle w:val="JobTitlebold"/>
        <w:ind w:left="1080"/>
        <w:rPr>
          <w:rFonts w:eastAsia="MS Mincho"/>
          <w:sz w:val="24"/>
          <w:szCs w:val="24"/>
        </w:rPr>
      </w:pPr>
    </w:p>
    <w:p w:rsidR="003D0DE2" w:rsidRPr="00FA223D" w:rsidRDefault="00863BC0" w:rsidP="00296254">
      <w:pPr>
        <w:pStyle w:val="ResumeHeadings"/>
        <w:rPr>
          <w:rFonts w:eastAsia="MS Mincho"/>
          <w:sz w:val="32"/>
          <w:szCs w:val="32"/>
        </w:rPr>
      </w:pPr>
      <w:r w:rsidRPr="00296254">
        <w:rPr>
          <w:rFonts w:eastAsia="MS Mincho"/>
          <w:sz w:val="32"/>
          <w:szCs w:val="32"/>
        </w:rPr>
        <w:lastRenderedPageBreak/>
        <w:t>Relevant</w:t>
      </w:r>
      <w:r>
        <w:rPr>
          <w:sz w:val="32"/>
          <w:szCs w:val="32"/>
        </w:rPr>
        <w:t xml:space="preserve"> </w:t>
      </w:r>
      <w:r w:rsidRPr="00863BC0">
        <w:rPr>
          <w:rFonts w:eastAsia="MS Mincho"/>
          <w:sz w:val="32"/>
          <w:szCs w:val="32"/>
        </w:rPr>
        <w:t>Projects</w:t>
      </w:r>
      <w:r w:rsidR="00831338"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188E6" wp14:editId="2EAD9A13">
                <wp:simplePos x="0" y="0"/>
                <wp:positionH relativeFrom="column">
                  <wp:posOffset>74930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359C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5.9pt,0" to="5.9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" strokecolor="#2f5897 [3215]" strokeweight="5.25pt">
                <w10:wrap anchory="margin"/>
              </v:line>
            </w:pict>
          </mc:Fallback>
        </mc:AlternateContent>
      </w:r>
    </w:p>
    <w:p w:rsidR="00863BC0" w:rsidRDefault="00863BC0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Evolution </w:t>
      </w:r>
      <w:r w:rsidR="00055FD0">
        <w:rPr>
          <w:rFonts w:eastAsia="MS Mincho"/>
          <w:sz w:val="24"/>
          <w:szCs w:val="24"/>
        </w:rPr>
        <w:t>o</w:t>
      </w:r>
      <w:r w:rsidR="008E5FE7">
        <w:rPr>
          <w:rFonts w:eastAsia="MS Mincho"/>
          <w:sz w:val="24"/>
          <w:szCs w:val="24"/>
        </w:rPr>
        <w:t xml:space="preserve">f </w:t>
      </w:r>
      <w:r>
        <w:rPr>
          <w:rFonts w:eastAsia="MS Mincho"/>
          <w:sz w:val="24"/>
          <w:szCs w:val="24"/>
        </w:rPr>
        <w:t>R</w:t>
      </w:r>
    </w:p>
    <w:p w:rsidR="002912C5" w:rsidRDefault="00B40556" w:rsidP="002912C5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A068E4">
        <w:rPr>
          <w:rFonts w:eastAsia="MS Mincho"/>
          <w:b w:val="0"/>
          <w:sz w:val="24"/>
          <w:szCs w:val="24"/>
        </w:rPr>
        <w:t>,</w:t>
      </w:r>
      <w:r w:rsidR="00AD1FB9">
        <w:rPr>
          <w:rFonts w:eastAsia="MS Mincho"/>
          <w:b w:val="0"/>
          <w:sz w:val="24"/>
          <w:szCs w:val="24"/>
        </w:rPr>
        <w:t xml:space="preserve"> 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863BC0">
        <w:rPr>
          <w:rFonts w:eastAsia="MS Mincho"/>
          <w:b w:val="0"/>
          <w:sz w:val="24"/>
          <w:szCs w:val="24"/>
        </w:rPr>
        <w:t xml:space="preserve">University </w:t>
      </w:r>
      <w:r w:rsidR="00AD1FB9">
        <w:rPr>
          <w:rFonts w:eastAsia="MS Mincho"/>
          <w:b w:val="0"/>
          <w:sz w:val="24"/>
          <w:szCs w:val="24"/>
        </w:rPr>
        <w:t>o</w:t>
      </w:r>
      <w:r w:rsidR="008E5FE7">
        <w:rPr>
          <w:rFonts w:eastAsia="MS Mincho"/>
          <w:b w:val="0"/>
          <w:sz w:val="24"/>
          <w:szCs w:val="24"/>
        </w:rPr>
        <w:t xml:space="preserve">f </w:t>
      </w:r>
      <w:r w:rsidR="00863BC0">
        <w:rPr>
          <w:rFonts w:eastAsia="MS Mincho"/>
          <w:b w:val="0"/>
          <w:sz w:val="24"/>
          <w:szCs w:val="24"/>
        </w:rPr>
        <w:t>Mons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A25B50">
        <w:rPr>
          <w:rFonts w:eastAsia="MS Mincho"/>
          <w:b w:val="0"/>
          <w:sz w:val="24"/>
          <w:szCs w:val="24"/>
        </w:rPr>
        <w:t>Belgium</w:t>
      </w:r>
      <w:r w:rsidR="00A068E4">
        <w:rPr>
          <w:rFonts w:eastAsia="MS Mincho"/>
          <w:b w:val="0"/>
          <w:sz w:val="24"/>
          <w:szCs w:val="24"/>
        </w:rPr>
        <w:t>,</w:t>
      </w:r>
      <w:r w:rsidR="00863BC0">
        <w:rPr>
          <w:rFonts w:eastAsia="MS Mincho"/>
          <w:b w:val="0"/>
          <w:sz w:val="24"/>
          <w:szCs w:val="24"/>
        </w:rPr>
        <w:t xml:space="preserve"> </w:t>
      </w:r>
      <w:r w:rsidR="00AD1FB9">
        <w:rPr>
          <w:rFonts w:eastAsia="MS Mincho"/>
          <w:b w:val="0"/>
          <w:sz w:val="24"/>
          <w:szCs w:val="24"/>
        </w:rPr>
        <w:t xml:space="preserve">on a project concerning the </w:t>
      </w:r>
      <w:r w:rsidR="00783D5D">
        <w:rPr>
          <w:rFonts w:eastAsia="MS Mincho"/>
          <w:b w:val="0"/>
          <w:sz w:val="24"/>
          <w:szCs w:val="24"/>
        </w:rPr>
        <w:t>extraction of data from the source code and files of all</w:t>
      </w:r>
      <w:r w:rsidR="00123143">
        <w:rPr>
          <w:rFonts w:eastAsia="MS Mincho"/>
          <w:b w:val="0"/>
          <w:sz w:val="24"/>
          <w:szCs w:val="24"/>
        </w:rPr>
        <w:t xml:space="preserve"> </w:t>
      </w:r>
      <w:r w:rsidR="001820D5">
        <w:rPr>
          <w:rFonts w:eastAsia="MS Mincho"/>
          <w:b w:val="0"/>
          <w:sz w:val="24"/>
          <w:szCs w:val="24"/>
        </w:rPr>
        <w:t>the</w:t>
      </w:r>
      <w:r w:rsidR="00783D5D">
        <w:rPr>
          <w:rFonts w:eastAsia="MS Mincho"/>
          <w:b w:val="0"/>
          <w:sz w:val="24"/>
          <w:szCs w:val="24"/>
        </w:rPr>
        <w:t xml:space="preserve"> </w:t>
      </w:r>
      <w:r w:rsidR="00232222">
        <w:rPr>
          <w:rFonts w:eastAsia="MS Mincho"/>
          <w:b w:val="0"/>
          <w:sz w:val="24"/>
          <w:szCs w:val="24"/>
        </w:rPr>
        <w:t xml:space="preserve">live and archived </w:t>
      </w:r>
      <w:r w:rsidR="00D34D67">
        <w:rPr>
          <w:rFonts w:eastAsia="MS Mincho"/>
          <w:b w:val="0"/>
          <w:sz w:val="24"/>
          <w:szCs w:val="24"/>
        </w:rPr>
        <w:t>packages</w:t>
      </w:r>
      <w:r w:rsidR="001820D5">
        <w:rPr>
          <w:rFonts w:eastAsia="MS Mincho"/>
          <w:b w:val="0"/>
          <w:sz w:val="24"/>
          <w:szCs w:val="24"/>
        </w:rPr>
        <w:t xml:space="preserve"> of R</w:t>
      </w:r>
      <w:r w:rsidR="00D34D67">
        <w:rPr>
          <w:rFonts w:eastAsia="MS Mincho"/>
          <w:b w:val="0"/>
          <w:sz w:val="24"/>
          <w:szCs w:val="24"/>
        </w:rPr>
        <w:t xml:space="preserve"> available for download</w:t>
      </w:r>
      <w:r w:rsidR="00A068E4">
        <w:rPr>
          <w:rFonts w:eastAsia="MS Mincho"/>
          <w:b w:val="0"/>
          <w:sz w:val="24"/>
          <w:szCs w:val="24"/>
        </w:rPr>
        <w:t xml:space="preserve"> at R </w:t>
      </w:r>
      <w:r w:rsidR="00DF6152">
        <w:rPr>
          <w:rFonts w:eastAsia="MS Mincho"/>
          <w:b w:val="0"/>
          <w:sz w:val="24"/>
          <w:szCs w:val="24"/>
        </w:rPr>
        <w:t>CRAN r</w:t>
      </w:r>
      <w:r w:rsidR="00A068E4">
        <w:rPr>
          <w:rFonts w:eastAsia="MS Mincho"/>
          <w:b w:val="0"/>
          <w:sz w:val="24"/>
          <w:szCs w:val="24"/>
        </w:rPr>
        <w:t>epository.</w:t>
      </w:r>
    </w:p>
    <w:p w:rsidR="00863BC0" w:rsidRPr="00863BC0" w:rsidRDefault="00863BC0" w:rsidP="00863BC0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</w:t>
      </w:r>
      <w:r w:rsidR="008E5FE7" w:rsidRPr="00863BC0">
        <w:rPr>
          <w:rFonts w:eastAsia="MS Mincho"/>
          <w:sz w:val="24"/>
          <w:szCs w:val="24"/>
        </w:rPr>
        <w:t xml:space="preserve">:- 10 </w:t>
      </w:r>
      <w:r w:rsidRPr="00863BC0">
        <w:rPr>
          <w:rFonts w:eastAsia="MS Mincho"/>
          <w:sz w:val="24"/>
          <w:szCs w:val="24"/>
        </w:rPr>
        <w:t xml:space="preserve">May </w:t>
      </w:r>
      <w:r w:rsidR="008E5FE7" w:rsidRPr="00863BC0">
        <w:rPr>
          <w:rFonts w:eastAsia="MS Mincho"/>
          <w:sz w:val="24"/>
          <w:szCs w:val="24"/>
        </w:rPr>
        <w:t xml:space="preserve">2013-15 </w:t>
      </w:r>
      <w:r w:rsidRPr="00863BC0">
        <w:rPr>
          <w:rFonts w:eastAsia="MS Mincho"/>
          <w:sz w:val="24"/>
          <w:szCs w:val="24"/>
        </w:rPr>
        <w:t xml:space="preserve">July </w:t>
      </w:r>
      <w:r w:rsidR="008E5FE7" w:rsidRPr="00863BC0">
        <w:rPr>
          <w:rFonts w:eastAsia="MS Mincho"/>
          <w:sz w:val="24"/>
          <w:szCs w:val="24"/>
        </w:rPr>
        <w:t>2013</w:t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</w:t>
      </w:r>
      <w:r w:rsidR="008E5FE7" w:rsidRPr="00863BC0">
        <w:rPr>
          <w:rFonts w:eastAsia="MS Mincho"/>
          <w:sz w:val="24"/>
          <w:szCs w:val="24"/>
        </w:rPr>
        <w:t xml:space="preserve">:- </w:t>
      </w:r>
      <w:r w:rsidRPr="00863BC0">
        <w:rPr>
          <w:rFonts w:eastAsia="MS Mincho"/>
          <w:sz w:val="24"/>
          <w:szCs w:val="24"/>
        </w:rPr>
        <w:t>Dr</w:t>
      </w:r>
      <w:r w:rsidR="008E5FE7" w:rsidRPr="00863BC0">
        <w:rPr>
          <w:rFonts w:eastAsia="MS Mincho"/>
          <w:sz w:val="24"/>
          <w:szCs w:val="24"/>
        </w:rPr>
        <w:t xml:space="preserve">. </w:t>
      </w:r>
      <w:r w:rsidRPr="00863BC0">
        <w:rPr>
          <w:rFonts w:eastAsia="MS Mincho"/>
          <w:sz w:val="24"/>
          <w:szCs w:val="24"/>
        </w:rPr>
        <w:t>Tom Mens</w:t>
      </w:r>
    </w:p>
    <w:p w:rsidR="00020073" w:rsidRPr="00020073" w:rsidRDefault="00020073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020073" w:rsidRDefault="00E64818" w:rsidP="00020073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</w:t>
      </w:r>
      <w:r w:rsidR="00020073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m</w:t>
      </w:r>
      <w:r w:rsidR="00020073">
        <w:rPr>
          <w:rFonts w:eastAsia="MS Mincho"/>
          <w:b w:val="0"/>
          <w:sz w:val="24"/>
          <w:szCs w:val="24"/>
        </w:rPr>
        <w:t xml:space="preserve">ultithreaded WPF </w:t>
      </w:r>
      <w:r w:rsidR="00DB561A">
        <w:rPr>
          <w:rFonts w:eastAsia="MS Mincho"/>
          <w:b w:val="0"/>
          <w:sz w:val="24"/>
          <w:szCs w:val="24"/>
        </w:rPr>
        <w:t>desktop application t</w:t>
      </w:r>
      <w:r w:rsidR="008E5FE7">
        <w:rPr>
          <w:rFonts w:eastAsia="MS Mincho"/>
          <w:b w:val="0"/>
          <w:sz w:val="24"/>
          <w:szCs w:val="24"/>
        </w:rPr>
        <w:t>argeting .</w:t>
      </w:r>
      <w:r w:rsidR="00B102E8">
        <w:rPr>
          <w:rFonts w:eastAsia="MS Mincho"/>
          <w:b w:val="0"/>
          <w:sz w:val="24"/>
          <w:szCs w:val="24"/>
        </w:rPr>
        <w:t xml:space="preserve">NET </w:t>
      </w:r>
      <w:r w:rsidR="008E5FE7">
        <w:rPr>
          <w:rFonts w:eastAsia="MS Mincho"/>
          <w:b w:val="0"/>
          <w:sz w:val="24"/>
          <w:szCs w:val="24"/>
        </w:rPr>
        <w:t xml:space="preserve">4.0 </w:t>
      </w:r>
      <w:r w:rsidR="00DB561A">
        <w:rPr>
          <w:rFonts w:eastAsia="MS Mincho"/>
          <w:b w:val="0"/>
          <w:sz w:val="24"/>
          <w:szCs w:val="24"/>
        </w:rPr>
        <w:t>client p</w:t>
      </w:r>
      <w:r w:rsidR="00020073">
        <w:rPr>
          <w:rFonts w:eastAsia="MS Mincho"/>
          <w:b w:val="0"/>
          <w:sz w:val="24"/>
          <w:szCs w:val="24"/>
        </w:rPr>
        <w:t xml:space="preserve">rofile </w:t>
      </w:r>
      <w:r w:rsidR="00DB561A">
        <w:rPr>
          <w:rFonts w:eastAsia="MS Mincho"/>
          <w:b w:val="0"/>
          <w:sz w:val="24"/>
          <w:szCs w:val="24"/>
        </w:rPr>
        <w:t>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020073"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#</w:t>
      </w:r>
      <w:r w:rsidR="008E5FE7" w:rsidRPr="00C944D8">
        <w:rPr>
          <w:rFonts w:eastAsia="MS Mincho"/>
          <w:b w:val="0"/>
          <w:sz w:val="24"/>
          <w:szCs w:val="24"/>
        </w:rPr>
        <w:t xml:space="preserve">. </w:t>
      </w:r>
      <w:r w:rsidR="00020073">
        <w:rPr>
          <w:b w:val="0"/>
          <w:sz w:val="24"/>
          <w:szCs w:val="24"/>
        </w:rPr>
        <w:t xml:space="preserve">The </w:t>
      </w:r>
      <w:r w:rsidR="00161793">
        <w:rPr>
          <w:b w:val="0"/>
          <w:sz w:val="24"/>
          <w:szCs w:val="24"/>
        </w:rPr>
        <w:t>installer is available for download a</w:t>
      </w:r>
      <w:r w:rsidR="008E5FE7">
        <w:rPr>
          <w:b w:val="0"/>
          <w:sz w:val="24"/>
          <w:szCs w:val="24"/>
        </w:rPr>
        <w:t>t:-</w:t>
      </w:r>
    </w:p>
    <w:p w:rsidR="00C944D8" w:rsidRPr="004D66BC" w:rsidRDefault="006630F6" w:rsidP="00020073">
      <w:pPr>
        <w:pStyle w:val="JobTitlebold"/>
        <w:ind w:left="1080"/>
        <w:rPr>
          <w:rFonts w:eastAsia="MS Mincho"/>
          <w:b w:val="0"/>
          <w:color w:val="63891F" w:themeColor="accent5"/>
          <w:sz w:val="24"/>
          <w:szCs w:val="24"/>
        </w:rPr>
      </w:pPr>
      <w:hyperlink r:id="rId11" w:history="1">
        <w:r w:rsidR="00161793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6238FC" w:rsidRDefault="006238FC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6238FC" w:rsidRDefault="006238FC" w:rsidP="006238F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Currently </w:t>
      </w:r>
      <w:r w:rsidR="008215EB">
        <w:rPr>
          <w:rFonts w:eastAsia="MS Mincho"/>
          <w:b w:val="0"/>
          <w:sz w:val="24"/>
          <w:szCs w:val="24"/>
        </w:rPr>
        <w:t>focused</w:t>
      </w:r>
      <w:r>
        <w:rPr>
          <w:rFonts w:eastAsia="MS Mincho"/>
          <w:b w:val="0"/>
          <w:sz w:val="24"/>
          <w:szCs w:val="24"/>
        </w:rPr>
        <w:t xml:space="preserve"> on developing a human eye attention model for web pages</w:t>
      </w:r>
      <w:r w:rsidR="00BB1EB3">
        <w:rPr>
          <w:rFonts w:eastAsia="MS Mincho"/>
          <w:b w:val="0"/>
          <w:sz w:val="24"/>
          <w:szCs w:val="24"/>
        </w:rPr>
        <w:t xml:space="preserve"> to determine the view</w:t>
      </w:r>
      <w:r w:rsidR="00690CFA">
        <w:rPr>
          <w:rFonts w:eastAsia="MS Mincho"/>
          <w:b w:val="0"/>
          <w:sz w:val="24"/>
          <w:szCs w:val="24"/>
        </w:rPr>
        <w:t xml:space="preserve"> sequence</w:t>
      </w:r>
      <w:r w:rsidR="007479C7">
        <w:rPr>
          <w:rFonts w:eastAsia="MS Mincho"/>
          <w:b w:val="0"/>
          <w:sz w:val="24"/>
          <w:szCs w:val="24"/>
        </w:rPr>
        <w:t xml:space="preserve"> of web objects imbedded in a website.</w:t>
      </w:r>
    </w:p>
    <w:p w:rsidR="00C4736D" w:rsidRPr="00C4736D" w:rsidRDefault="00C4736D" w:rsidP="006238FC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Seventh Semester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Guide:- Samit Bhattacharya</w:t>
      </w:r>
    </w:p>
    <w:p w:rsidR="00700CAC" w:rsidRPr="00574A9C" w:rsidRDefault="00AC2BCD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</w:t>
      </w:r>
      <w:r w:rsidR="008D39AA">
        <w:rPr>
          <w:rFonts w:eastAsia="MS Mincho"/>
          <w:b w:val="0"/>
          <w:sz w:val="24"/>
          <w:szCs w:val="24"/>
        </w:rPr>
        <w:t xml:space="preserve"> document retrieval system in Python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700CAC" w:rsidRPr="00700CAC" w:rsidRDefault="00700CAC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>:</w:t>
      </w:r>
      <w:r w:rsidR="008E5FE7">
        <w:rPr>
          <w:rFonts w:eastAsia="MS Mincho"/>
          <w:b/>
          <w:sz w:val="24"/>
          <w:szCs w:val="24"/>
        </w:rPr>
        <w:t xml:space="preserve"> </w:t>
      </w:r>
      <w:r w:rsidR="008E5FE7" w:rsidRPr="00E15754">
        <w:rPr>
          <w:rFonts w:eastAsia="MS Mincho"/>
          <w:b/>
          <w:sz w:val="24"/>
          <w:szCs w:val="24"/>
        </w:rPr>
        <w:t xml:space="preserve">- </w:t>
      </w:r>
      <w:r w:rsidR="006741A8"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6741A8" w:rsidRPr="00E15754">
        <w:rPr>
          <w:rFonts w:eastAsia="MS Mincho"/>
          <w:b/>
          <w:sz w:val="24"/>
          <w:szCs w:val="24"/>
        </w:rPr>
        <w:t xml:space="preserve">Guide: - Dr. </w:t>
      </w:r>
      <w:r w:rsidR="006741A8">
        <w:rPr>
          <w:rFonts w:eastAsia="MS Mincho"/>
          <w:b/>
          <w:sz w:val="24"/>
          <w:szCs w:val="24"/>
        </w:rPr>
        <w:t>Sansaram Ranbir Singh</w:t>
      </w:r>
    </w:p>
    <w:p w:rsidR="00574A9C" w:rsidRPr="00E15754" w:rsidRDefault="00827183" w:rsidP="00973DBD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</w:t>
      </w:r>
      <w:r w:rsidR="008E5FE7">
        <w:rPr>
          <w:rFonts w:eastAsia="MS Mincho"/>
          <w:sz w:val="24"/>
          <w:szCs w:val="24"/>
        </w:rPr>
        <w:t>.</w:t>
      </w:r>
    </w:p>
    <w:p w:rsidR="00E15754" w:rsidRPr="00574A9C" w:rsidRDefault="00E15754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="003A4247">
        <w:rPr>
          <w:rFonts w:eastAsia="MS Mincho"/>
          <w:b/>
          <w:sz w:val="24"/>
          <w:szCs w:val="24"/>
        </w:rPr>
        <w:t>Sixth Semester</w:t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>Guide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Pr="00E15754">
        <w:rPr>
          <w:rFonts w:eastAsia="MS Mincho"/>
          <w:b/>
          <w:sz w:val="24"/>
          <w:szCs w:val="24"/>
        </w:rPr>
        <w:t>Dr</w:t>
      </w:r>
      <w:r w:rsidR="008E5FE7" w:rsidRPr="00E15754">
        <w:rPr>
          <w:rFonts w:eastAsia="MS Mincho"/>
          <w:b/>
          <w:sz w:val="24"/>
          <w:szCs w:val="24"/>
        </w:rPr>
        <w:t xml:space="preserve">. </w:t>
      </w:r>
      <w:r w:rsidR="00BD06DC">
        <w:rPr>
          <w:rFonts w:eastAsia="MS Mincho"/>
          <w:b/>
          <w:sz w:val="24"/>
          <w:szCs w:val="24"/>
        </w:rPr>
        <w:t>Sansaram Ranbir Singh</w:t>
      </w:r>
    </w:p>
    <w:p w:rsidR="00500200" w:rsidRDefault="00EB355A" w:rsidP="00500200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M</w:t>
      </w:r>
      <w:r w:rsidR="00B94295">
        <w:rPr>
          <w:rFonts w:eastAsia="MS Mincho"/>
          <w:sz w:val="24"/>
          <w:szCs w:val="24"/>
        </w:rPr>
        <w:t>odified various aspects of Pintos as mentioned i</w:t>
      </w:r>
      <w:r w:rsidR="004A3958" w:rsidRPr="00500200">
        <w:rPr>
          <w:rFonts w:eastAsia="MS Mincho"/>
          <w:sz w:val="24"/>
          <w:szCs w:val="24"/>
        </w:rPr>
        <w:t>n Pintos Project Guide</w:t>
      </w:r>
      <w:r w:rsidR="008E5FE7">
        <w:rPr>
          <w:rFonts w:eastAsia="MS Mincho"/>
          <w:b/>
          <w:sz w:val="24"/>
          <w:szCs w:val="24"/>
        </w:rPr>
        <w:t>.</w:t>
      </w:r>
    </w:p>
    <w:p w:rsidR="0054505A" w:rsidRDefault="00500200" w:rsidP="0054505A">
      <w:pPr>
        <w:pStyle w:val="OrganizationName"/>
        <w:ind w:left="108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Duration</w:t>
      </w:r>
      <w:r w:rsidR="008E5FE7">
        <w:rPr>
          <w:rFonts w:eastAsia="MS Mincho"/>
          <w:b/>
          <w:sz w:val="24"/>
          <w:szCs w:val="24"/>
        </w:rPr>
        <w:t>:-</w:t>
      </w:r>
      <w:r>
        <w:rPr>
          <w:rFonts w:eastAsia="MS Mincho"/>
          <w:b/>
          <w:sz w:val="24"/>
          <w:szCs w:val="24"/>
        </w:rPr>
        <w:t>Fifth Semester</w:t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>Guide</w:t>
      </w:r>
      <w:r w:rsidR="008E5FE7">
        <w:rPr>
          <w:rFonts w:eastAsia="MS Mincho"/>
          <w:b/>
          <w:sz w:val="24"/>
          <w:szCs w:val="24"/>
        </w:rPr>
        <w:t>: -</w:t>
      </w:r>
      <w:r>
        <w:rPr>
          <w:rFonts w:eastAsia="MS Mincho"/>
          <w:b/>
          <w:sz w:val="24"/>
          <w:szCs w:val="24"/>
        </w:rPr>
        <w:t>Dr</w:t>
      </w:r>
      <w:r w:rsidR="008E5FE7">
        <w:rPr>
          <w:rFonts w:eastAsia="MS Mincho"/>
          <w:b/>
          <w:sz w:val="24"/>
          <w:szCs w:val="24"/>
        </w:rPr>
        <w:t xml:space="preserve">. </w:t>
      </w:r>
      <w:r>
        <w:rPr>
          <w:rFonts w:eastAsia="MS Mincho"/>
          <w:b/>
          <w:sz w:val="24"/>
          <w:szCs w:val="24"/>
        </w:rPr>
        <w:t xml:space="preserve">Gautam </w:t>
      </w:r>
      <w:r w:rsidRPr="00500200">
        <w:rPr>
          <w:rFonts w:eastAsia="MS Mincho"/>
          <w:b/>
          <w:sz w:val="24"/>
          <w:szCs w:val="24"/>
        </w:rPr>
        <w:t>Barua</w:t>
      </w:r>
    </w:p>
    <w:p w:rsidR="0087133D" w:rsidRDefault="00372162" w:rsidP="00372162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</w:t>
      </w:r>
      <w:r w:rsidR="00D178BF">
        <w:rPr>
          <w:rFonts w:eastAsia="MS Mincho"/>
          <w:sz w:val="24"/>
          <w:szCs w:val="24"/>
        </w:rPr>
        <w:t xml:space="preserve"> corresponding client in C via</w:t>
      </w:r>
      <w:r>
        <w:rPr>
          <w:rFonts w:eastAsia="MS Mincho"/>
          <w:sz w:val="24"/>
          <w:szCs w:val="24"/>
        </w:rPr>
        <w:t xml:space="preserve"> socket programming</w:t>
      </w:r>
      <w:r w:rsidRPr="00372162">
        <w:rPr>
          <w:rFonts w:eastAsia="MS Mincho"/>
          <w:sz w:val="24"/>
          <w:szCs w:val="24"/>
        </w:rPr>
        <w:t>.</w:t>
      </w:r>
    </w:p>
    <w:p w:rsidR="00372162" w:rsidRPr="00372162" w:rsidRDefault="00372162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3D0DE2" w:rsidRPr="00D7213E" w:rsidRDefault="004234BA" w:rsidP="003D0DE2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</w:t>
      </w:r>
      <w:r w:rsidR="00A03B87">
        <w:rPr>
          <w:sz w:val="32"/>
          <w:szCs w:val="32"/>
        </w:rPr>
        <w:t xml:space="preserve"> </w:t>
      </w:r>
      <w:r w:rsidR="00F74F0D">
        <w:rPr>
          <w:sz w:val="32"/>
          <w:szCs w:val="32"/>
        </w:rPr>
        <w:t>a</w:t>
      </w:r>
      <w:r w:rsidR="008E5FE7">
        <w:rPr>
          <w:sz w:val="32"/>
          <w:szCs w:val="32"/>
        </w:rPr>
        <w:t xml:space="preserve">nd </w:t>
      </w:r>
      <w:r w:rsidR="008B7AE1">
        <w:rPr>
          <w:sz w:val="32"/>
          <w:szCs w:val="32"/>
        </w:rPr>
        <w:t>Activities</w:t>
      </w:r>
    </w:p>
    <w:p w:rsidR="00D4413A" w:rsidRPr="00D4413A" w:rsidRDefault="00F849CC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 xml:space="preserve">With fewer than 15% downloads from India, </w:t>
      </w:r>
      <w:r w:rsidR="00D4413A">
        <w:rPr>
          <w:rFonts w:eastAsia="MS Mincho"/>
          <w:sz w:val="24"/>
        </w:rPr>
        <w:t>PC Down project h</w:t>
      </w:r>
      <w:r w:rsidR="00BB6E89">
        <w:rPr>
          <w:rFonts w:eastAsia="MS Mincho"/>
          <w:sz w:val="24"/>
        </w:rPr>
        <w:t>a</w:t>
      </w:r>
      <w:r w:rsidR="00E23E13">
        <w:rPr>
          <w:rFonts w:eastAsia="MS Mincho"/>
          <w:sz w:val="24"/>
        </w:rPr>
        <w:t>s been downloaded more than 400</w:t>
      </w:r>
      <w:r w:rsidR="00D4413A">
        <w:rPr>
          <w:rFonts w:eastAsia="MS Mincho"/>
          <w:sz w:val="24"/>
        </w:rPr>
        <w:t xml:space="preserve"> times </w:t>
      </w:r>
      <w:r w:rsidR="00AF7E6B">
        <w:rPr>
          <w:rFonts w:eastAsia="MS Mincho"/>
          <w:sz w:val="24"/>
        </w:rPr>
        <w:t>since November 2012 from</w:t>
      </w:r>
      <w:r w:rsidR="00D4413A">
        <w:rPr>
          <w:rFonts w:eastAsia="MS Mincho"/>
          <w:sz w:val="24"/>
        </w:rPr>
        <w:t xml:space="preserve"> sourceforge </w:t>
      </w:r>
      <w:r w:rsidR="00E855FD">
        <w:rPr>
          <w:rFonts w:eastAsia="MS Mincho"/>
          <w:sz w:val="24"/>
        </w:rPr>
        <w:t>repository</w:t>
      </w:r>
      <w:r w:rsidR="00D4413A">
        <w:rPr>
          <w:rFonts w:eastAsia="MS Mincho"/>
          <w:sz w:val="24"/>
        </w:rPr>
        <w:t>.</w:t>
      </w:r>
    </w:p>
    <w:p w:rsidR="003D0DE2" w:rsidRPr="004234BA" w:rsidRDefault="00D25F32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</w:t>
      </w:r>
      <w:r w:rsidR="007C1CFA">
        <w:rPr>
          <w:rFonts w:eastAsia="MS Mincho"/>
          <w:sz w:val="24"/>
          <w:szCs w:val="24"/>
        </w:rPr>
        <w:t xml:space="preserve">ecured </w:t>
      </w:r>
      <w:r w:rsidR="008E5FE7">
        <w:rPr>
          <w:rFonts w:eastAsia="MS Mincho"/>
          <w:sz w:val="24"/>
          <w:szCs w:val="24"/>
        </w:rPr>
        <w:t xml:space="preserve">1824 </w:t>
      </w:r>
      <w:r w:rsidR="00B459B2">
        <w:rPr>
          <w:rFonts w:eastAsia="MS Mincho"/>
          <w:sz w:val="24"/>
          <w:szCs w:val="24"/>
        </w:rPr>
        <w:t>rank among a</w:t>
      </w:r>
      <w:r w:rsidR="007C1CFA">
        <w:rPr>
          <w:rFonts w:eastAsia="MS Mincho"/>
          <w:sz w:val="24"/>
          <w:szCs w:val="24"/>
        </w:rPr>
        <w:t xml:space="preserve">round </w:t>
      </w:r>
      <w:r w:rsidR="008E5FE7">
        <w:rPr>
          <w:rFonts w:eastAsia="MS Mincho"/>
          <w:sz w:val="24"/>
          <w:szCs w:val="24"/>
        </w:rPr>
        <w:t xml:space="preserve">472,000 </w:t>
      </w:r>
      <w:r w:rsidR="00B459B2">
        <w:rPr>
          <w:rFonts w:eastAsia="MS Mincho"/>
          <w:sz w:val="24"/>
          <w:szCs w:val="24"/>
        </w:rPr>
        <w:t>candidates i</w:t>
      </w:r>
      <w:r w:rsidR="004234BA">
        <w:rPr>
          <w:rFonts w:eastAsia="MS Mincho"/>
          <w:sz w:val="24"/>
          <w:szCs w:val="24"/>
        </w:rPr>
        <w:t>n Joint Ent</w:t>
      </w:r>
      <w:r w:rsidR="00137C4B">
        <w:rPr>
          <w:rFonts w:eastAsia="MS Mincho"/>
          <w:sz w:val="24"/>
          <w:szCs w:val="24"/>
        </w:rPr>
        <w:t xml:space="preserve">rance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137C4B">
        <w:rPr>
          <w:rFonts w:eastAsia="MS Mincho"/>
          <w:sz w:val="24"/>
          <w:szCs w:val="24"/>
        </w:rPr>
        <w:t xml:space="preserve">y </w:t>
      </w:r>
      <w:r w:rsidR="0090143E">
        <w:rPr>
          <w:rFonts w:eastAsia="MS Mincho"/>
          <w:sz w:val="24"/>
          <w:szCs w:val="24"/>
        </w:rPr>
        <w:t>IIT</w:t>
      </w:r>
      <w:r w:rsidR="004234BA">
        <w:rPr>
          <w:rFonts w:eastAsia="MS Mincho"/>
          <w:sz w:val="24"/>
          <w:szCs w:val="24"/>
        </w:rPr>
        <w:t>’s</w:t>
      </w:r>
      <w:r w:rsidR="008E5FE7">
        <w:rPr>
          <w:rFonts w:eastAsia="MS Mincho"/>
          <w:sz w:val="24"/>
          <w:szCs w:val="24"/>
        </w:rPr>
        <w:t>.</w:t>
      </w:r>
    </w:p>
    <w:p w:rsidR="004973EB" w:rsidRPr="008B7AE1" w:rsidRDefault="004234BA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Notched </w:t>
      </w:r>
      <w:r w:rsidR="008E5FE7">
        <w:rPr>
          <w:rFonts w:eastAsia="MS Mincho"/>
          <w:sz w:val="24"/>
          <w:szCs w:val="24"/>
        </w:rPr>
        <w:t xml:space="preserve">99.5 </w:t>
      </w:r>
      <w:r w:rsidR="00B459B2">
        <w:rPr>
          <w:rFonts w:eastAsia="MS Mincho"/>
          <w:sz w:val="24"/>
          <w:szCs w:val="24"/>
        </w:rPr>
        <w:t>percentile i</w:t>
      </w:r>
      <w:r>
        <w:rPr>
          <w:rFonts w:eastAsia="MS Mincho"/>
          <w:sz w:val="24"/>
          <w:szCs w:val="24"/>
        </w:rPr>
        <w:t>n All India Engineering Entr</w:t>
      </w:r>
      <w:r w:rsidR="0090143E">
        <w:rPr>
          <w:rFonts w:eastAsia="MS Mincho"/>
          <w:sz w:val="24"/>
          <w:szCs w:val="24"/>
        </w:rPr>
        <w:t xml:space="preserve">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90143E">
        <w:rPr>
          <w:rFonts w:eastAsia="MS Mincho"/>
          <w:sz w:val="24"/>
          <w:szCs w:val="24"/>
        </w:rPr>
        <w:t>y CBSE</w:t>
      </w:r>
      <w:r w:rsidR="008E5FE7">
        <w:rPr>
          <w:rFonts w:eastAsia="MS Mincho"/>
          <w:sz w:val="24"/>
          <w:szCs w:val="24"/>
        </w:rPr>
        <w:t>.</w:t>
      </w:r>
      <w:r w:rsidR="008E5FE7" w:rsidRPr="008B7AE1">
        <w:rPr>
          <w:rFonts w:eastAsia="MS Mincho"/>
          <w:sz w:val="24"/>
          <w:szCs w:val="24"/>
        </w:rPr>
        <w:t xml:space="preserve">  </w:t>
      </w:r>
    </w:p>
    <w:p w:rsidR="008B7AE1" w:rsidRPr="0090143E" w:rsidRDefault="008B7AE1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Joined NSS </w:t>
      </w:r>
      <w:r w:rsidR="008E5FE7">
        <w:rPr>
          <w:rFonts w:eastAsia="MS Mincho"/>
          <w:sz w:val="24"/>
          <w:szCs w:val="24"/>
        </w:rPr>
        <w:t>(</w:t>
      </w:r>
      <w:r>
        <w:rPr>
          <w:rFonts w:eastAsia="MS Mincho"/>
          <w:sz w:val="24"/>
          <w:szCs w:val="24"/>
        </w:rPr>
        <w:t>National Service Scheme</w:t>
      </w:r>
      <w:r w:rsidR="008E5FE7">
        <w:rPr>
          <w:rFonts w:eastAsia="MS Mincho"/>
          <w:sz w:val="24"/>
          <w:szCs w:val="24"/>
        </w:rPr>
        <w:t xml:space="preserve">) </w:t>
      </w:r>
      <w:r w:rsidR="00B459B2">
        <w:rPr>
          <w:rFonts w:eastAsia="MS Mincho"/>
          <w:sz w:val="24"/>
          <w:szCs w:val="24"/>
        </w:rPr>
        <w:t>to work for the welfare of Underprivileged a</w:t>
      </w:r>
      <w:r>
        <w:rPr>
          <w:rFonts w:eastAsia="MS Mincho"/>
          <w:sz w:val="24"/>
          <w:szCs w:val="24"/>
        </w:rPr>
        <w:t>nd Environment</w:t>
      </w:r>
      <w:r w:rsidR="008E5FE7">
        <w:rPr>
          <w:rFonts w:eastAsia="MS Mincho"/>
          <w:sz w:val="24"/>
          <w:szCs w:val="24"/>
        </w:rPr>
        <w:t>.</w:t>
      </w:r>
    </w:p>
    <w:p w:rsidR="003D0DE2" w:rsidRPr="00B102E8" w:rsidRDefault="008E5FE7" w:rsidP="00B102E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F6" w:rsidRDefault="006630F6">
      <w:r>
        <w:separator/>
      </w:r>
    </w:p>
  </w:endnote>
  <w:endnote w:type="continuationSeparator" w:id="0">
    <w:p w:rsidR="006630F6" w:rsidRDefault="0066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F6" w:rsidRDefault="006630F6">
      <w:r>
        <w:separator/>
      </w:r>
    </w:p>
  </w:footnote>
  <w:footnote w:type="continuationSeparator" w:id="0">
    <w:p w:rsidR="006630F6" w:rsidRDefault="00663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5pt;height:11.55pt" o:bullet="t">
        <v:imagedata r:id="rId1" o:title="BD14578_"/>
      </v:shape>
    </w:pict>
  </w:numPicBullet>
  <w:numPicBullet w:numPicBulletId="1">
    <w:pict>
      <v:shape w14:anchorId="51325253" id="_x0000_i1075" type="#_x0000_t75" style="width:11.55pt;height:11.55pt" o:bullet="t">
        <v:imagedata r:id="rId2" o:title="BD21375_"/>
      </v:shape>
    </w:pict>
  </w:numPicBullet>
  <w:numPicBullet w:numPicBulletId="2">
    <w:pict>
      <v:shape id="_x0000_i1076" type="#_x0000_t75" style="width:9.25pt;height:9.25pt" o:bullet="t">
        <v:imagedata r:id="rId3" o:title="BD21297_"/>
      </v:shape>
    </w:pict>
  </w:numPicBullet>
  <w:numPicBullet w:numPicBulletId="3">
    <w:pict>
      <v:shape id="_x0000_i1077" type="#_x0000_t75" style="width:11.55pt;height:11.55pt" o:bullet="t">
        <v:imagedata r:id="rId4" o:title="BD14753_"/>
      </v:shape>
    </w:pict>
  </w:numPicBullet>
  <w:numPicBullet w:numPicBulletId="4">
    <w:pict>
      <v:shape id="_x0000_i1078" type="#_x0000_t75" style="width:9.25pt;height:9.25pt" o:bullet="t">
        <v:imagedata r:id="rId5" o:title="BD21504_"/>
      </v:shape>
    </w:pict>
  </w:numPicBullet>
  <w:numPicBullet w:numPicBulletId="5">
    <w:pict>
      <v:shape id="_x0000_i1079" type="#_x0000_t75" style="width:11.55pt;height:8.75pt" o:bullet="t">
        <v:imagedata r:id="rId6" o:title="BD21299_"/>
      </v:shape>
    </w:pict>
  </w:numPicBullet>
  <w:numPicBullet w:numPicBulletId="6">
    <w:pict>
      <v:shape id="_x0000_i1080" type="#_x0000_t75" style="width:33.7pt;height:27.25pt" o:bullet="t">
        <v:imagedata r:id="rId7" o:title="Capture"/>
      </v:shape>
    </w:pict>
  </w:numPicBullet>
  <w:numPicBullet w:numPicBulletId="7">
    <w:pict>
      <v:shape id="_x0000_i1081" type="#_x0000_t75" style="width:15.25pt;height:15.25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4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32"/>
  </w:num>
  <w:num w:numId="5">
    <w:abstractNumId w:val="27"/>
  </w:num>
  <w:num w:numId="6">
    <w:abstractNumId w:val="38"/>
  </w:num>
  <w:num w:numId="7">
    <w:abstractNumId w:val="0"/>
  </w:num>
  <w:num w:numId="8">
    <w:abstractNumId w:val="11"/>
  </w:num>
  <w:num w:numId="9">
    <w:abstractNumId w:val="4"/>
  </w:num>
  <w:num w:numId="10">
    <w:abstractNumId w:val="29"/>
  </w:num>
  <w:num w:numId="11">
    <w:abstractNumId w:val="6"/>
  </w:num>
  <w:num w:numId="12">
    <w:abstractNumId w:val="36"/>
  </w:num>
  <w:num w:numId="13">
    <w:abstractNumId w:val="20"/>
  </w:num>
  <w:num w:numId="14">
    <w:abstractNumId w:val="16"/>
  </w:num>
  <w:num w:numId="15">
    <w:abstractNumId w:val="26"/>
  </w:num>
  <w:num w:numId="16">
    <w:abstractNumId w:val="2"/>
  </w:num>
  <w:num w:numId="17">
    <w:abstractNumId w:val="1"/>
  </w:num>
  <w:num w:numId="18">
    <w:abstractNumId w:val="21"/>
  </w:num>
  <w:num w:numId="19">
    <w:abstractNumId w:val="17"/>
  </w:num>
  <w:num w:numId="20">
    <w:abstractNumId w:val="14"/>
  </w:num>
  <w:num w:numId="21">
    <w:abstractNumId w:val="13"/>
  </w:num>
  <w:num w:numId="22">
    <w:abstractNumId w:val="35"/>
  </w:num>
  <w:num w:numId="23">
    <w:abstractNumId w:val="37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19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25"/>
  </w:num>
  <w:num w:numId="34">
    <w:abstractNumId w:val="33"/>
  </w:num>
  <w:num w:numId="35">
    <w:abstractNumId w:val="34"/>
  </w:num>
  <w:num w:numId="36">
    <w:abstractNumId w:val="28"/>
  </w:num>
  <w:num w:numId="37">
    <w:abstractNumId w:val="3"/>
  </w:num>
  <w:num w:numId="38">
    <w:abstractNumId w:val="23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850B9"/>
    <w:rsid w:val="00086F64"/>
    <w:rsid w:val="000C118E"/>
    <w:rsid w:val="000C3655"/>
    <w:rsid w:val="000C3742"/>
    <w:rsid w:val="000C7021"/>
    <w:rsid w:val="000E276E"/>
    <w:rsid w:val="000F6D56"/>
    <w:rsid w:val="00110016"/>
    <w:rsid w:val="001136A1"/>
    <w:rsid w:val="0012010A"/>
    <w:rsid w:val="001206A3"/>
    <w:rsid w:val="00123143"/>
    <w:rsid w:val="00124E0F"/>
    <w:rsid w:val="00134AB0"/>
    <w:rsid w:val="00137AF7"/>
    <w:rsid w:val="00137C4B"/>
    <w:rsid w:val="00140D54"/>
    <w:rsid w:val="00155882"/>
    <w:rsid w:val="00161793"/>
    <w:rsid w:val="001634A8"/>
    <w:rsid w:val="001820D5"/>
    <w:rsid w:val="0018404B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21A48"/>
    <w:rsid w:val="00221F51"/>
    <w:rsid w:val="00222463"/>
    <w:rsid w:val="002304E4"/>
    <w:rsid w:val="00232222"/>
    <w:rsid w:val="002336E9"/>
    <w:rsid w:val="00241DCC"/>
    <w:rsid w:val="00246588"/>
    <w:rsid w:val="00257A3B"/>
    <w:rsid w:val="0026150B"/>
    <w:rsid w:val="00266A0B"/>
    <w:rsid w:val="00280176"/>
    <w:rsid w:val="00290372"/>
    <w:rsid w:val="002912C5"/>
    <w:rsid w:val="002943B6"/>
    <w:rsid w:val="0029473A"/>
    <w:rsid w:val="00296254"/>
    <w:rsid w:val="00297187"/>
    <w:rsid w:val="002A0E4A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664F"/>
    <w:rsid w:val="00307BFF"/>
    <w:rsid w:val="003102F2"/>
    <w:rsid w:val="00313FC3"/>
    <w:rsid w:val="003141E2"/>
    <w:rsid w:val="003167B5"/>
    <w:rsid w:val="00325B6D"/>
    <w:rsid w:val="00325D66"/>
    <w:rsid w:val="00327981"/>
    <w:rsid w:val="00341F18"/>
    <w:rsid w:val="00360BFF"/>
    <w:rsid w:val="0036358E"/>
    <w:rsid w:val="00372162"/>
    <w:rsid w:val="003802E9"/>
    <w:rsid w:val="00393E24"/>
    <w:rsid w:val="00396A59"/>
    <w:rsid w:val="003A4247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234BA"/>
    <w:rsid w:val="00425315"/>
    <w:rsid w:val="00456FCD"/>
    <w:rsid w:val="0045710D"/>
    <w:rsid w:val="00463D7E"/>
    <w:rsid w:val="004823B2"/>
    <w:rsid w:val="004946D9"/>
    <w:rsid w:val="004973EB"/>
    <w:rsid w:val="004A2A65"/>
    <w:rsid w:val="004A3958"/>
    <w:rsid w:val="004A52FA"/>
    <w:rsid w:val="004B65A5"/>
    <w:rsid w:val="004C54DC"/>
    <w:rsid w:val="004C691B"/>
    <w:rsid w:val="004D0FA0"/>
    <w:rsid w:val="004D66BC"/>
    <w:rsid w:val="004E4C19"/>
    <w:rsid w:val="004E68CD"/>
    <w:rsid w:val="004E72B7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B751B"/>
    <w:rsid w:val="005D52A2"/>
    <w:rsid w:val="005E2FB3"/>
    <w:rsid w:val="005F3DA4"/>
    <w:rsid w:val="005F6BD8"/>
    <w:rsid w:val="006057E4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30F6"/>
    <w:rsid w:val="0066491E"/>
    <w:rsid w:val="00667F6E"/>
    <w:rsid w:val="00672286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D30F7"/>
    <w:rsid w:val="006F23A7"/>
    <w:rsid w:val="006F4284"/>
    <w:rsid w:val="00700CAC"/>
    <w:rsid w:val="00703943"/>
    <w:rsid w:val="00707DB3"/>
    <w:rsid w:val="0071028A"/>
    <w:rsid w:val="00742A85"/>
    <w:rsid w:val="007453D6"/>
    <w:rsid w:val="007479C7"/>
    <w:rsid w:val="00755377"/>
    <w:rsid w:val="00766878"/>
    <w:rsid w:val="007704BB"/>
    <w:rsid w:val="00777DA6"/>
    <w:rsid w:val="007825BF"/>
    <w:rsid w:val="00783D5D"/>
    <w:rsid w:val="00787586"/>
    <w:rsid w:val="0079194E"/>
    <w:rsid w:val="0079478C"/>
    <w:rsid w:val="007A3F8B"/>
    <w:rsid w:val="007B0C4F"/>
    <w:rsid w:val="007B0EB1"/>
    <w:rsid w:val="007B75E6"/>
    <w:rsid w:val="007C1CFA"/>
    <w:rsid w:val="007E1F1D"/>
    <w:rsid w:val="007E4E3A"/>
    <w:rsid w:val="00804661"/>
    <w:rsid w:val="0080727A"/>
    <w:rsid w:val="00815CCB"/>
    <w:rsid w:val="00816390"/>
    <w:rsid w:val="008215EB"/>
    <w:rsid w:val="008234ED"/>
    <w:rsid w:val="00827183"/>
    <w:rsid w:val="00831338"/>
    <w:rsid w:val="008376A1"/>
    <w:rsid w:val="00847E45"/>
    <w:rsid w:val="0085390E"/>
    <w:rsid w:val="00853980"/>
    <w:rsid w:val="00861115"/>
    <w:rsid w:val="00863BC0"/>
    <w:rsid w:val="0087133D"/>
    <w:rsid w:val="00871ED2"/>
    <w:rsid w:val="00882984"/>
    <w:rsid w:val="00884429"/>
    <w:rsid w:val="00894FB3"/>
    <w:rsid w:val="0089679E"/>
    <w:rsid w:val="008A05A0"/>
    <w:rsid w:val="008A52BA"/>
    <w:rsid w:val="008A6311"/>
    <w:rsid w:val="008A67AE"/>
    <w:rsid w:val="008A734D"/>
    <w:rsid w:val="008B7AE1"/>
    <w:rsid w:val="008D39AA"/>
    <w:rsid w:val="008D4B90"/>
    <w:rsid w:val="008D7735"/>
    <w:rsid w:val="008E5379"/>
    <w:rsid w:val="008E5FE7"/>
    <w:rsid w:val="008E6A54"/>
    <w:rsid w:val="008E6A98"/>
    <w:rsid w:val="008E74D1"/>
    <w:rsid w:val="0090143E"/>
    <w:rsid w:val="00902A23"/>
    <w:rsid w:val="00910D33"/>
    <w:rsid w:val="00922C3C"/>
    <w:rsid w:val="00922D8E"/>
    <w:rsid w:val="009238F5"/>
    <w:rsid w:val="00925E18"/>
    <w:rsid w:val="00927E5C"/>
    <w:rsid w:val="0093128A"/>
    <w:rsid w:val="00933552"/>
    <w:rsid w:val="0093713F"/>
    <w:rsid w:val="0094299C"/>
    <w:rsid w:val="00952C67"/>
    <w:rsid w:val="0095410F"/>
    <w:rsid w:val="00956917"/>
    <w:rsid w:val="00964409"/>
    <w:rsid w:val="00966703"/>
    <w:rsid w:val="00973DBD"/>
    <w:rsid w:val="009762D8"/>
    <w:rsid w:val="00980A32"/>
    <w:rsid w:val="00986454"/>
    <w:rsid w:val="0099181D"/>
    <w:rsid w:val="00991F8E"/>
    <w:rsid w:val="009C2120"/>
    <w:rsid w:val="009E1FBE"/>
    <w:rsid w:val="009E451B"/>
    <w:rsid w:val="009F373B"/>
    <w:rsid w:val="00A03B87"/>
    <w:rsid w:val="00A068E4"/>
    <w:rsid w:val="00A112DC"/>
    <w:rsid w:val="00A16F1D"/>
    <w:rsid w:val="00A21475"/>
    <w:rsid w:val="00A24CA4"/>
    <w:rsid w:val="00A257D5"/>
    <w:rsid w:val="00A25B50"/>
    <w:rsid w:val="00A30192"/>
    <w:rsid w:val="00A309BD"/>
    <w:rsid w:val="00A3792A"/>
    <w:rsid w:val="00A42365"/>
    <w:rsid w:val="00A44B4E"/>
    <w:rsid w:val="00A90F72"/>
    <w:rsid w:val="00A923D3"/>
    <w:rsid w:val="00A92A48"/>
    <w:rsid w:val="00A94D12"/>
    <w:rsid w:val="00A95673"/>
    <w:rsid w:val="00A96188"/>
    <w:rsid w:val="00AA45E3"/>
    <w:rsid w:val="00AA48D2"/>
    <w:rsid w:val="00AB5CCF"/>
    <w:rsid w:val="00AC225D"/>
    <w:rsid w:val="00AC2BBD"/>
    <w:rsid w:val="00AC2BCD"/>
    <w:rsid w:val="00AD1FB9"/>
    <w:rsid w:val="00AD39B9"/>
    <w:rsid w:val="00AD402F"/>
    <w:rsid w:val="00AD6500"/>
    <w:rsid w:val="00AF02B0"/>
    <w:rsid w:val="00AF5DC4"/>
    <w:rsid w:val="00AF7E6B"/>
    <w:rsid w:val="00B04462"/>
    <w:rsid w:val="00B07CF9"/>
    <w:rsid w:val="00B102E8"/>
    <w:rsid w:val="00B12061"/>
    <w:rsid w:val="00B16EA9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3200"/>
    <w:rsid w:val="00C04310"/>
    <w:rsid w:val="00C137C5"/>
    <w:rsid w:val="00C24C31"/>
    <w:rsid w:val="00C31EAB"/>
    <w:rsid w:val="00C34291"/>
    <w:rsid w:val="00C40A7C"/>
    <w:rsid w:val="00C4736D"/>
    <w:rsid w:val="00C51C22"/>
    <w:rsid w:val="00C5304C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44D8"/>
    <w:rsid w:val="00CB202C"/>
    <w:rsid w:val="00CB5110"/>
    <w:rsid w:val="00CB52B7"/>
    <w:rsid w:val="00CC1D78"/>
    <w:rsid w:val="00CD649A"/>
    <w:rsid w:val="00CF2299"/>
    <w:rsid w:val="00D0380C"/>
    <w:rsid w:val="00D051A8"/>
    <w:rsid w:val="00D10FFA"/>
    <w:rsid w:val="00D178BF"/>
    <w:rsid w:val="00D204EF"/>
    <w:rsid w:val="00D24924"/>
    <w:rsid w:val="00D25F32"/>
    <w:rsid w:val="00D2677D"/>
    <w:rsid w:val="00D32B71"/>
    <w:rsid w:val="00D34D67"/>
    <w:rsid w:val="00D400C4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93B05"/>
    <w:rsid w:val="00D94C5C"/>
    <w:rsid w:val="00D96C37"/>
    <w:rsid w:val="00D9706C"/>
    <w:rsid w:val="00DA1C65"/>
    <w:rsid w:val="00DA27C2"/>
    <w:rsid w:val="00DA5F18"/>
    <w:rsid w:val="00DB561A"/>
    <w:rsid w:val="00DC6CE7"/>
    <w:rsid w:val="00DD0B21"/>
    <w:rsid w:val="00DD1928"/>
    <w:rsid w:val="00DE13D1"/>
    <w:rsid w:val="00DE5B90"/>
    <w:rsid w:val="00DF6152"/>
    <w:rsid w:val="00E0412E"/>
    <w:rsid w:val="00E05C0F"/>
    <w:rsid w:val="00E15754"/>
    <w:rsid w:val="00E21724"/>
    <w:rsid w:val="00E21777"/>
    <w:rsid w:val="00E23E13"/>
    <w:rsid w:val="00E26031"/>
    <w:rsid w:val="00E45292"/>
    <w:rsid w:val="00E56429"/>
    <w:rsid w:val="00E640B9"/>
    <w:rsid w:val="00E64818"/>
    <w:rsid w:val="00E72848"/>
    <w:rsid w:val="00E76296"/>
    <w:rsid w:val="00E855FD"/>
    <w:rsid w:val="00E86C5B"/>
    <w:rsid w:val="00E9346A"/>
    <w:rsid w:val="00E95CEB"/>
    <w:rsid w:val="00EA5C6E"/>
    <w:rsid w:val="00EA6AF5"/>
    <w:rsid w:val="00EA70A2"/>
    <w:rsid w:val="00EB355A"/>
    <w:rsid w:val="00EB6C62"/>
    <w:rsid w:val="00F01596"/>
    <w:rsid w:val="00F10FA9"/>
    <w:rsid w:val="00F11AD0"/>
    <w:rsid w:val="00F11CEA"/>
    <w:rsid w:val="00F16BD1"/>
    <w:rsid w:val="00F2398C"/>
    <w:rsid w:val="00F32C0C"/>
    <w:rsid w:val="00F41E78"/>
    <w:rsid w:val="00F500D2"/>
    <w:rsid w:val="00F56CF3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urceforge.net/projects/pcdown/" TargetMode="External"/><Relationship Id="rId5" Type="http://schemas.openxmlformats.org/officeDocument/2006/relationships/styles" Target="styles.xml"/><Relationship Id="rId10" Type="http://schemas.openxmlformats.org/officeDocument/2006/relationships/hyperlink" Target="mailto:p.rastogi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FD1E8-A47F-4AFD-8F4F-63EE80A6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2013-06-03T19:00:00Z</dcterms:created>
  <dcterms:modified xsi:type="dcterms:W3CDTF">2013-09-10T03:58:00Z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